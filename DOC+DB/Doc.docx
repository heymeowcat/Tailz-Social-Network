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8155415" w:displacedByCustomXml="next"/>
    <w:sdt>
      <w:sdtPr>
        <w:id w:val="263278385"/>
        <w:docPartObj>
          <w:docPartGallery w:val="Cover Pages"/>
          <w:docPartUnique/>
        </w:docPartObj>
      </w:sdtPr>
      <w:sdtContent>
        <w:p w14:paraId="3F9A5095" w14:textId="10A30BD3" w:rsidR="00DD6C7A" w:rsidRDefault="00DD6C7A"/>
        <w:p w14:paraId="5A33CAF6" w14:textId="2043B926" w:rsidR="00DD6C7A" w:rsidRDefault="00DD6C7A">
          <w:pPr>
            <w:rPr>
              <w:rFonts w:asciiTheme="majorHAnsi" w:eastAsiaTheme="majorEastAsia" w:hAnsiTheme="majorHAnsi" w:cstheme="majorBidi"/>
              <w:b/>
              <w:bCs/>
              <w:color w:val="000000" w:themeColor="text1"/>
              <w:sz w:val="40"/>
            </w:rPr>
          </w:pPr>
          <w:r>
            <w:br w:type="page"/>
          </w:r>
        </w:p>
      </w:sdtContent>
    </w:sdt>
    <w:p w14:paraId="79D74945" w14:textId="6F70ECA8" w:rsidR="000810B6" w:rsidRPr="000810B6" w:rsidRDefault="000B7CBC" w:rsidP="00C5035E">
      <w:pPr>
        <w:pStyle w:val="Heading1"/>
      </w:pPr>
      <w:r>
        <w:lastRenderedPageBreak/>
        <w:t>Introduction</w:t>
      </w:r>
    </w:p>
    <w:p w14:paraId="395A9BDB" w14:textId="07DAF162" w:rsidR="0065616A" w:rsidRDefault="00170A6A" w:rsidP="000810B6">
      <w:r>
        <w:t xml:space="preserve">This Documentation about Social Network with Advertisement Integration </w:t>
      </w:r>
      <w:r w:rsidR="000810B6">
        <w:t>System</w:t>
      </w:r>
      <w:r w:rsidR="0065616A">
        <w:t>.</w:t>
      </w:r>
    </w:p>
    <w:p w14:paraId="756AEEE0" w14:textId="0EA11112" w:rsidR="0065616A" w:rsidRDefault="0065616A" w:rsidP="000810B6">
      <w:r>
        <w:t xml:space="preserve">Visit </w:t>
      </w:r>
      <w:hyperlink r:id="rId10" w:history="1">
        <w:r w:rsidRPr="009B38F3">
          <w:rPr>
            <w:rStyle w:val="Hyperlink"/>
          </w:rPr>
          <w:t>https://tzn.herokuapp.com/</w:t>
        </w:r>
      </w:hyperlink>
      <w:r>
        <w:t xml:space="preserve"> for Live Web </w:t>
      </w:r>
      <w:r w:rsidR="00E6108D">
        <w:t>Application.</w:t>
      </w:r>
    </w:p>
    <w:p w14:paraId="753CA66D" w14:textId="0683BAF1" w:rsidR="0065616A" w:rsidRDefault="0065616A" w:rsidP="000810B6">
      <w:r>
        <w:t>tailz.ml for ease.</w:t>
      </w:r>
    </w:p>
    <w:p w14:paraId="0638F8B7" w14:textId="5F587FF6" w:rsidR="000810B6" w:rsidRDefault="000810B6" w:rsidP="000810B6">
      <w:pPr>
        <w:pStyle w:val="Heading2"/>
      </w:pPr>
      <w:r>
        <w:t>Product Scope</w:t>
      </w:r>
    </w:p>
    <w:p w14:paraId="6131E06C" w14:textId="1AEA7A5D" w:rsidR="00A20945" w:rsidRDefault="003009DC" w:rsidP="00A20945">
      <w:r>
        <w:t>This Social Network is created and designed to make user inter connected network and pushing advertisements to that network.</w:t>
      </w:r>
    </w:p>
    <w:p w14:paraId="306506B8" w14:textId="0A179E62" w:rsidR="003009DC" w:rsidRDefault="003009DC" w:rsidP="00A20945">
      <w:r>
        <w:t>Advertisement Management from System is Completely Automated.</w:t>
      </w:r>
    </w:p>
    <w:p w14:paraId="4723DAFC" w14:textId="70D0C19E" w:rsidR="002939F8" w:rsidRDefault="002939F8" w:rsidP="00A20945">
      <w:r>
        <w:t>All Posts and Messages and other user data are encrypted in the System.</w:t>
      </w:r>
    </w:p>
    <w:p w14:paraId="5FADF34D" w14:textId="52C1581C" w:rsidR="003009DC" w:rsidRDefault="003009DC" w:rsidP="00A20945">
      <w:r>
        <w:t>Users can Visit the Web App via internet and Sign in to the system and View Posts from Following Users</w:t>
      </w:r>
      <w:r w:rsidR="002939F8">
        <w:t>.</w:t>
      </w:r>
    </w:p>
    <w:p w14:paraId="2F018423" w14:textId="0D161EA3" w:rsidR="00C5035E" w:rsidRDefault="002939F8" w:rsidP="00A20945">
      <w:r>
        <w:t xml:space="preserve">Users can follow and create a contact and </w:t>
      </w:r>
      <w:r w:rsidR="003009DC">
        <w:t>Chat with them</w:t>
      </w:r>
      <w:r>
        <w:t>.</w:t>
      </w:r>
    </w:p>
    <w:p w14:paraId="22A441D3" w14:textId="42E66A50" w:rsidR="00C5035E" w:rsidRDefault="002939F8" w:rsidP="00A20945">
      <w:r>
        <w:t xml:space="preserve">Users can </w:t>
      </w:r>
      <w:r w:rsidR="003009DC">
        <w:t>View Notifications from Posts that User made</w:t>
      </w:r>
      <w:r>
        <w:t>.</w:t>
      </w:r>
    </w:p>
    <w:p w14:paraId="18C2B303" w14:textId="1308276D" w:rsidR="00C5035E" w:rsidRDefault="002939F8" w:rsidP="00A20945">
      <w:r>
        <w:t xml:space="preserve">Users Can </w:t>
      </w:r>
      <w:r w:rsidR="00C5035E">
        <w:t>Comment on other Users Posts</w:t>
      </w:r>
      <w:r w:rsidR="00627364">
        <w:t xml:space="preserve"> in Live comment section</w:t>
      </w:r>
      <w:r>
        <w:t>.</w:t>
      </w:r>
    </w:p>
    <w:p w14:paraId="24B4563B" w14:textId="4E286C31" w:rsidR="00C5035E" w:rsidRDefault="003009DC" w:rsidP="00A20945">
      <w:r>
        <w:t>User</w:t>
      </w:r>
      <w:r w:rsidR="002939F8">
        <w:t>s</w:t>
      </w:r>
      <w:r>
        <w:t xml:space="preserve"> can react to Other Users</w:t>
      </w:r>
      <w:r w:rsidR="00C5035E">
        <w:t xml:space="preserve"> Posts</w:t>
      </w:r>
      <w:r w:rsidR="002939F8">
        <w:t>.</w:t>
      </w:r>
    </w:p>
    <w:p w14:paraId="19035E57" w14:textId="1F860514" w:rsidR="002939F8" w:rsidRDefault="002939F8" w:rsidP="00A20945">
      <w:r>
        <w:t>Users can find other Users easily with mutually followed ordering search system.</w:t>
      </w:r>
    </w:p>
    <w:p w14:paraId="721E3090" w14:textId="794458D1" w:rsidR="002939F8" w:rsidRDefault="002939F8" w:rsidP="00A20945">
      <w:r>
        <w:t>Users can View what is trending on the day.</w:t>
      </w:r>
    </w:p>
    <w:p w14:paraId="78B65512" w14:textId="06C02D65" w:rsidR="002939F8" w:rsidRDefault="002939F8" w:rsidP="00A20945">
      <w:r>
        <w:t>Users can Bookmark Posts from Feed.</w:t>
      </w:r>
    </w:p>
    <w:p w14:paraId="20D06231" w14:textId="5FAEAB7B" w:rsidR="00C5035E" w:rsidRDefault="002939F8" w:rsidP="00A20945">
      <w:r>
        <w:t xml:space="preserve">Users </w:t>
      </w:r>
      <w:r w:rsidR="003009DC">
        <w:t xml:space="preserve">Create Group Chat and chat with </w:t>
      </w:r>
      <w:r>
        <w:t>group</w:t>
      </w:r>
      <w:r w:rsidR="003009DC">
        <w:t xml:space="preserve"> of Users</w:t>
      </w:r>
      <w:r>
        <w:t>.</w:t>
      </w:r>
    </w:p>
    <w:p w14:paraId="4AF57216" w14:textId="71681E83" w:rsidR="00C9496C" w:rsidRDefault="00C9496C" w:rsidP="00A20945">
      <w:r>
        <w:t>Users can Manage settings in their profiles like Password change, Advertisement Preferences</w:t>
      </w:r>
      <w:r w:rsidR="006F6175">
        <w:t>,</w:t>
      </w:r>
      <w:r>
        <w:t xml:space="preserve"> </w:t>
      </w:r>
      <w:r w:rsidR="006F6175">
        <w:t>e</w:t>
      </w:r>
      <w:r>
        <w:t>tc.</w:t>
      </w:r>
    </w:p>
    <w:p w14:paraId="722CFA95" w14:textId="7D7B1AD9" w:rsidR="002939F8" w:rsidRDefault="002939F8" w:rsidP="00A20945">
      <w:r>
        <w:t>Users can message themselves as personal message.</w:t>
      </w:r>
    </w:p>
    <w:p w14:paraId="17286DF0" w14:textId="6D496CEC" w:rsidR="003009DC" w:rsidRDefault="003009DC" w:rsidP="00A20945">
      <w:r>
        <w:t xml:space="preserve">Users can fully customize their </w:t>
      </w:r>
      <w:r w:rsidR="002939F8">
        <w:t>user experience</w:t>
      </w:r>
      <w:r>
        <w:t xml:space="preserve"> by themes</w:t>
      </w:r>
      <w:r w:rsidR="002939F8">
        <w:t xml:space="preserve"> and Layouts that user prefers.</w:t>
      </w:r>
    </w:p>
    <w:p w14:paraId="4401A8F6" w14:textId="3F44A215" w:rsidR="002939F8" w:rsidRDefault="003009DC" w:rsidP="00A20945">
      <w:r>
        <w:t>Users Can become a Customer in the Syste</w:t>
      </w:r>
      <w:r w:rsidR="002939F8">
        <w:t>m by purchasing Advertisements.</w:t>
      </w:r>
    </w:p>
    <w:p w14:paraId="23335C28" w14:textId="3E7FE421" w:rsidR="003009DC" w:rsidRDefault="003009DC" w:rsidP="00A20945">
      <w:r>
        <w:lastRenderedPageBreak/>
        <w:t xml:space="preserve">Customers can </w:t>
      </w:r>
      <w:r w:rsidR="002939F8">
        <w:t>Manage Advertisements in</w:t>
      </w:r>
      <w:r>
        <w:t xml:space="preserve"> an All-in-one Adv</w:t>
      </w:r>
      <w:r w:rsidR="002939F8">
        <w:t>ertisement Managing Dashboard.</w:t>
      </w:r>
    </w:p>
    <w:p w14:paraId="6D39E288" w14:textId="0EA03267" w:rsidR="002939F8" w:rsidRDefault="002939F8" w:rsidP="00A20945">
      <w:r>
        <w:t>Customers can purchase Advertisements in bundles and keep in Advertisements to Submit Section.</w:t>
      </w:r>
    </w:p>
    <w:p w14:paraId="09D71F9D" w14:textId="77777777" w:rsidR="002939F8" w:rsidRPr="00A20945" w:rsidRDefault="002939F8" w:rsidP="00A20945"/>
    <w:p w14:paraId="1F76FF5B" w14:textId="60070315" w:rsidR="008F7669" w:rsidRDefault="00586F41" w:rsidP="00FC44C7">
      <w:pPr>
        <w:pStyle w:val="Heading2"/>
      </w:pPr>
      <w:r>
        <w:t xml:space="preserve">Database </w:t>
      </w:r>
      <w:r w:rsidR="005341B2">
        <w:t xml:space="preserve">Entity </w:t>
      </w:r>
      <w:bookmarkStart w:id="1" w:name="_GoBack"/>
      <w:bookmarkEnd w:id="1"/>
      <w:r w:rsidR="005341B2">
        <w:t>Relationship Diagram</w:t>
      </w:r>
      <w:bookmarkEnd w:id="0"/>
    </w:p>
    <w:p w14:paraId="6AB9F395" w14:textId="04B91746" w:rsidR="00CF0FA0" w:rsidRPr="00CF0FA0" w:rsidRDefault="00C90568" w:rsidP="00CF0FA0">
      <w:r>
        <w:rPr>
          <w:noProof/>
          <w:lang w:eastAsia="en-US"/>
        </w:rPr>
        <w:drawing>
          <wp:inline distT="0" distB="0" distL="0" distR="0" wp14:anchorId="4BBE78B9" wp14:editId="652A360F">
            <wp:extent cx="5116830" cy="311277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83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EB892" w14:textId="5C0F6A54" w:rsidR="005341B2" w:rsidRDefault="005341B2" w:rsidP="009F61EF">
      <w:pPr>
        <w:pStyle w:val="Heading1"/>
      </w:pPr>
      <w:bookmarkStart w:id="2" w:name="_Toc8155416"/>
      <w:r>
        <w:lastRenderedPageBreak/>
        <w:t>Database Scope</w:t>
      </w:r>
      <w:bookmarkEnd w:id="2"/>
    </w:p>
    <w:p w14:paraId="72944F65" w14:textId="77777777" w:rsidR="00C90568" w:rsidRDefault="00C90568" w:rsidP="00C90568">
      <w:pPr>
        <w:pStyle w:val="Heading2"/>
        <w:shd w:val="clear" w:color="auto" w:fill="FFFFFF"/>
        <w:rPr>
          <w:color w:val="000000"/>
        </w:rPr>
      </w:pPr>
      <w:bookmarkStart w:id="3" w:name="_Toc8155417"/>
      <w:r>
        <w:rPr>
          <w:color w:val="000000"/>
        </w:rPr>
        <w:t>ads</w:t>
      </w:r>
      <w:bookmarkEnd w:id="3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9"/>
        <w:gridCol w:w="1124"/>
        <w:gridCol w:w="582"/>
        <w:gridCol w:w="1011"/>
        <w:gridCol w:w="1375"/>
        <w:gridCol w:w="1130"/>
        <w:gridCol w:w="619"/>
      </w:tblGrid>
      <w:tr w:rsidR="00C90568" w14:paraId="2A71416D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B6DBD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1B99C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E7FBC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B2E4D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03283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2A7A5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A4CDA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2C5DB01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E7C55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Adid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89AE26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EAB16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A3E4AD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88A627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5AEFD2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AF3A56" w14:textId="77777777" w:rsidR="00C90568" w:rsidRDefault="00C90568"/>
        </w:tc>
      </w:tr>
      <w:tr w:rsidR="00C90568" w14:paraId="1771075C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381FD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src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2A66A2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AFFB1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3F8714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2DEFA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4F5D92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C5483C" w14:textId="77777777" w:rsidR="00C90568" w:rsidRDefault="00C90568"/>
        </w:tc>
      </w:tr>
      <w:tr w:rsidR="00C90568" w14:paraId="26C3B42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340007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link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F201C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3C1FF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A22DCD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C3F5B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B6BBE8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539D3B" w14:textId="77777777" w:rsidR="00C90568" w:rsidRDefault="00C90568"/>
        </w:tc>
      </w:tr>
      <w:tr w:rsidR="00C90568" w14:paraId="62E25F06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E22BB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adcategory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B390C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C6DE5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4C8F9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2D617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ad_categories -&gt; idAd_category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018C6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74AB74" w14:textId="77777777" w:rsidR="00C90568" w:rsidRDefault="00C90568"/>
        </w:tc>
      </w:tr>
      <w:tr w:rsidR="00C90568" w14:paraId="45081D4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6459E0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D8A10C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A7057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89008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E6A05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A16318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6392EB" w14:textId="77777777" w:rsidR="00C90568" w:rsidRDefault="00C90568"/>
        </w:tc>
      </w:tr>
      <w:tr w:rsidR="00C90568" w14:paraId="590893B9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5934AB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forhowmanyusers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465D35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72B95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3CCE1F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BC1F60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0C94D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B6FCAE" w14:textId="77777777" w:rsidR="00C90568" w:rsidRDefault="00C90568"/>
        </w:tc>
      </w:tr>
      <w:tr w:rsidR="00C90568" w14:paraId="67461A9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180B6E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forhowmanyhours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7B5206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06B2E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0B2CE0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C5741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03E468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5E5741" w14:textId="77777777" w:rsidR="00C90568" w:rsidRDefault="00C90568"/>
        </w:tc>
      </w:tr>
      <w:tr w:rsidR="00C90568" w14:paraId="6EB0EBA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7846F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4644B9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C7376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A4A40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36BE2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ad_status -&gt; idAd_status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298476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CB4F61" w14:textId="77777777" w:rsidR="00C90568" w:rsidRDefault="00C90568"/>
        </w:tc>
      </w:tr>
    </w:tbl>
    <w:p w14:paraId="144DD824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4" w:name="_Toc8155418"/>
      <w:r>
        <w:rPr>
          <w:color w:val="000000"/>
        </w:rPr>
        <w:t>Indexes</w:t>
      </w:r>
      <w:bookmarkEnd w:id="4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8"/>
        <w:gridCol w:w="632"/>
        <w:gridCol w:w="640"/>
        <w:gridCol w:w="659"/>
        <w:gridCol w:w="1096"/>
        <w:gridCol w:w="926"/>
        <w:gridCol w:w="783"/>
        <w:gridCol w:w="399"/>
        <w:gridCol w:w="837"/>
      </w:tblGrid>
      <w:tr w:rsidR="00C90568" w14:paraId="125DF6AC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969887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A4F73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AD362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04287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9198C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D9ED69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9A756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97E75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938B9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05CE933C" w14:textId="77777777" w:rsidTr="00C90568"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CCD26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B1139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4A1F1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98746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B66E3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Adid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AF737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EDFB8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D6DBE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BE3A46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645F770D" w14:textId="77777777" w:rsidTr="00C90568"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60F30564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6622A7B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5A880D63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307671D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FB48D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26F96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3A202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F08C8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724BE364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</w:tr>
      <w:tr w:rsidR="00C90568" w14:paraId="6D58B5D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67142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fk_Ads_users1_idx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7CDB4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F44A9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DD837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09C14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479D9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75DF4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02B74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3ED407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4EDEB656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457DE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fk_Ads_Ad_status1_idx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FCF88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D7A15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54A2C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F66E6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F6871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AA3C9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E49EE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0B15A37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556C5293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05F096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fk_Ads_Ad_categories1_idx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EB812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C7C7F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4FD53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B310B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adcategory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96359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92E9B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1C5DE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4C4E80" w14:textId="77777777" w:rsidR="00C90568" w:rsidRDefault="00C90568">
            <w:pPr>
              <w:rPr>
                <w:color w:val="000000"/>
              </w:rPr>
            </w:pPr>
          </w:p>
        </w:tc>
      </w:tr>
    </w:tbl>
    <w:p w14:paraId="37A8B595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5" w:name="_Toc8155419"/>
      <w:r>
        <w:rPr>
          <w:color w:val="000000"/>
        </w:rPr>
        <w:t>adtiming</w:t>
      </w:r>
      <w:bookmarkEnd w:id="5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0"/>
        <w:gridCol w:w="1200"/>
        <w:gridCol w:w="600"/>
        <w:gridCol w:w="1050"/>
        <w:gridCol w:w="1315"/>
        <w:gridCol w:w="1334"/>
        <w:gridCol w:w="731"/>
      </w:tblGrid>
      <w:tr w:rsidR="00C90568" w14:paraId="7981351F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4AE95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E6DB7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7E3FC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62276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8DD63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608A6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AA335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40411C6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DFEB4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Ads_Adid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51383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E7605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67BDD4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EA27C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ads -&gt; Adid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2052596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7FB49F" w14:textId="77777777" w:rsidR="00C90568" w:rsidRDefault="00C90568"/>
        </w:tc>
      </w:tr>
      <w:tr w:rsidR="00C90568" w14:paraId="63564F5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EAFFF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adstartedtime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6BA10A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0E00C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41C88F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B7FB1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290D9A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FBC235" w14:textId="77777777" w:rsidR="00C90568" w:rsidRDefault="00C90568"/>
        </w:tc>
      </w:tr>
      <w:tr w:rsidR="00C90568" w14:paraId="593BCAF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2F49A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adendtime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2A2FB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7640D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A2AC58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BA968D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2E9B00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FD51E6" w14:textId="77777777" w:rsidR="00C90568" w:rsidRDefault="00C90568"/>
        </w:tc>
      </w:tr>
    </w:tbl>
    <w:p w14:paraId="65E6E4A2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6" w:name="_Toc8155420"/>
      <w:r>
        <w:rPr>
          <w:color w:val="000000"/>
        </w:rPr>
        <w:t>Indexes</w:t>
      </w:r>
      <w:bookmarkEnd w:id="6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8"/>
        <w:gridCol w:w="763"/>
        <w:gridCol w:w="774"/>
        <w:gridCol w:w="797"/>
        <w:gridCol w:w="953"/>
        <w:gridCol w:w="1130"/>
        <w:gridCol w:w="952"/>
        <w:gridCol w:w="474"/>
        <w:gridCol w:w="1019"/>
      </w:tblGrid>
      <w:tr w:rsidR="00C90568" w14:paraId="29F9E440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DE18C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6A7DA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62B82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3F4CC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71CA0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6171C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5687F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AB73D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88AA4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433F5E9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B63F6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AADED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34576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097D6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1BDB3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Ads_Adid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B592D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CE1A7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DB20F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8BE790" w14:textId="77777777" w:rsidR="00C90568" w:rsidRDefault="00C90568">
            <w:pPr>
              <w:rPr>
                <w:color w:val="000000"/>
              </w:rPr>
            </w:pPr>
          </w:p>
        </w:tc>
      </w:tr>
    </w:tbl>
    <w:p w14:paraId="711DD565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7" w:name="_Toc8155421"/>
      <w:r>
        <w:rPr>
          <w:color w:val="000000"/>
        </w:rPr>
        <w:t>ad_categories</w:t>
      </w:r>
      <w:bookmarkEnd w:id="7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3"/>
        <w:gridCol w:w="1200"/>
        <w:gridCol w:w="600"/>
        <w:gridCol w:w="1050"/>
        <w:gridCol w:w="977"/>
        <w:gridCol w:w="1279"/>
        <w:gridCol w:w="701"/>
      </w:tblGrid>
      <w:tr w:rsidR="00C90568" w14:paraId="31BFD3BC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090898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F8505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2DF23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B20A1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38D8B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DF84B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F3CB0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5977D8B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2A9C2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idAd_category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B466BF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D66F2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73D741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15C482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209EA5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72FD9A" w14:textId="77777777" w:rsidR="00C90568" w:rsidRDefault="00C90568"/>
        </w:tc>
      </w:tr>
      <w:tr w:rsidR="00C90568" w14:paraId="5C80C68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C26B54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Ad_category_name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9C56D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varchar(45)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BC9AC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8B678B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0FF47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22898A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036D31" w14:textId="77777777" w:rsidR="00C90568" w:rsidRDefault="00C90568"/>
        </w:tc>
      </w:tr>
    </w:tbl>
    <w:p w14:paraId="534CAE5D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8" w:name="_Toc8155422"/>
      <w:r>
        <w:rPr>
          <w:color w:val="000000"/>
        </w:rPr>
        <w:lastRenderedPageBreak/>
        <w:t>Indexes</w:t>
      </w:r>
      <w:bookmarkEnd w:id="8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0"/>
        <w:gridCol w:w="742"/>
        <w:gridCol w:w="753"/>
        <w:gridCol w:w="775"/>
        <w:gridCol w:w="1335"/>
        <w:gridCol w:w="1098"/>
        <w:gridCol w:w="925"/>
        <w:gridCol w:w="462"/>
        <w:gridCol w:w="990"/>
      </w:tblGrid>
      <w:tr w:rsidR="00C90568" w14:paraId="2AE5D09B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C9FBA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C815A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F3754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E79EF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CAC9C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AB421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1336A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25B89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27F4C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478B686C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80962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0C8FA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F0232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818A6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A849B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idAd_category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20F4A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57932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B4EDD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157DE5" w14:textId="77777777" w:rsidR="00C90568" w:rsidRDefault="00C90568">
            <w:pPr>
              <w:rPr>
                <w:color w:val="000000"/>
              </w:rPr>
            </w:pPr>
          </w:p>
        </w:tc>
      </w:tr>
    </w:tbl>
    <w:p w14:paraId="4A31D3D8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9" w:name="_Toc8155423"/>
      <w:r>
        <w:rPr>
          <w:color w:val="000000"/>
        </w:rPr>
        <w:t>ad_status</w:t>
      </w:r>
      <w:bookmarkEnd w:id="9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0"/>
        <w:gridCol w:w="1200"/>
        <w:gridCol w:w="600"/>
        <w:gridCol w:w="1050"/>
        <w:gridCol w:w="1054"/>
        <w:gridCol w:w="1380"/>
        <w:gridCol w:w="756"/>
      </w:tblGrid>
      <w:tr w:rsidR="00C90568" w14:paraId="329C05C8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98F2C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A709B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2DC09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43849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42F6E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07493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90DDD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416E41F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96A0B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idAd_status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A0B59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6360A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7F0D9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38C1BA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6CEA0C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5B80F0" w14:textId="77777777" w:rsidR="00C90568" w:rsidRDefault="00C90568"/>
        </w:tc>
      </w:tr>
      <w:tr w:rsidR="00C90568" w14:paraId="0C48347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E58536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status_name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343259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varchar(45)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7C4FF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152D40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75944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C6C2E2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2F366F" w14:textId="77777777" w:rsidR="00C90568" w:rsidRDefault="00C90568"/>
        </w:tc>
      </w:tr>
    </w:tbl>
    <w:p w14:paraId="491181B0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10" w:name="_Toc8155424"/>
      <w:r>
        <w:rPr>
          <w:color w:val="000000"/>
        </w:rPr>
        <w:t>Indexes</w:t>
      </w:r>
      <w:bookmarkEnd w:id="10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0"/>
        <w:gridCol w:w="680"/>
        <w:gridCol w:w="690"/>
        <w:gridCol w:w="710"/>
        <w:gridCol w:w="1012"/>
        <w:gridCol w:w="1001"/>
        <w:gridCol w:w="846"/>
        <w:gridCol w:w="427"/>
        <w:gridCol w:w="904"/>
      </w:tblGrid>
      <w:tr w:rsidR="00C90568" w14:paraId="3ADBB888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A9093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D3595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187BE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5670C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31B26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94E15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94D57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CE056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B3269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07A0EE8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431F3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1214D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B75AD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24F44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BBF92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idAd_status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52DB5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B6321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AD464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6DA6B3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3423633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EA9DA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idAd_status_UNIQUE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AF2B3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19E07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C5A00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9A1CF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idAd_status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560E8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77AF2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88274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5828D6" w14:textId="77777777" w:rsidR="00C90568" w:rsidRDefault="00C90568">
            <w:pPr>
              <w:rPr>
                <w:color w:val="000000"/>
              </w:rPr>
            </w:pPr>
          </w:p>
        </w:tc>
      </w:tr>
    </w:tbl>
    <w:p w14:paraId="4CA348FE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11" w:name="_Toc8155425"/>
      <w:r>
        <w:rPr>
          <w:color w:val="000000"/>
        </w:rPr>
        <w:t>apphpi</w:t>
      </w:r>
      <w:bookmarkEnd w:id="11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3"/>
        <w:gridCol w:w="1200"/>
        <w:gridCol w:w="600"/>
        <w:gridCol w:w="1050"/>
        <w:gridCol w:w="1106"/>
        <w:gridCol w:w="1448"/>
        <w:gridCol w:w="793"/>
      </w:tblGrid>
      <w:tr w:rsidR="00C90568" w14:paraId="01A9F42A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3421B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FD994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EF37E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40686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9F2A00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F0CC4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D9CD6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7445B799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08998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idAPPHPI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F647E1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double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30498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824C4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B570D8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B716FC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F9BFF3" w14:textId="77777777" w:rsidR="00C90568" w:rsidRDefault="00C90568"/>
        </w:tc>
      </w:tr>
    </w:tbl>
    <w:p w14:paraId="31A15F1F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12" w:name="_Toc8155426"/>
      <w:r>
        <w:rPr>
          <w:color w:val="000000"/>
        </w:rPr>
        <w:t>Indexes</w:t>
      </w:r>
      <w:bookmarkEnd w:id="12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8"/>
        <w:gridCol w:w="763"/>
        <w:gridCol w:w="774"/>
        <w:gridCol w:w="797"/>
        <w:gridCol w:w="986"/>
        <w:gridCol w:w="1130"/>
        <w:gridCol w:w="952"/>
        <w:gridCol w:w="474"/>
        <w:gridCol w:w="1019"/>
      </w:tblGrid>
      <w:tr w:rsidR="00C90568" w14:paraId="209BCC20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CAE98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6D9B8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F4B92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6FD39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15965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3611F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5C736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C3BFC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A1508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048E3A3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F2A31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68984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A6C89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6A18C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46697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idAPPHPI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497AE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FE083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8D838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FB2382" w14:textId="77777777" w:rsidR="00C90568" w:rsidRDefault="00C90568">
            <w:pPr>
              <w:rPr>
                <w:color w:val="000000"/>
              </w:rPr>
            </w:pPr>
          </w:p>
        </w:tc>
      </w:tr>
    </w:tbl>
    <w:p w14:paraId="5F5C6A42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13" w:name="_Toc8155427"/>
      <w:r>
        <w:rPr>
          <w:color w:val="000000"/>
        </w:rPr>
        <w:lastRenderedPageBreak/>
        <w:t>app_layout</w:t>
      </w:r>
      <w:bookmarkEnd w:id="13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9"/>
        <w:gridCol w:w="1200"/>
        <w:gridCol w:w="600"/>
        <w:gridCol w:w="1050"/>
        <w:gridCol w:w="1242"/>
        <w:gridCol w:w="1130"/>
        <w:gridCol w:w="619"/>
      </w:tblGrid>
      <w:tr w:rsidR="00C90568" w14:paraId="374AACC9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653FB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4B26B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198B2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FC525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F028D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5C0B1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22274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03E5245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D35F8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03B274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E1D6C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F91A1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6B762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A03857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9E45B5" w14:textId="77777777" w:rsidR="00C90568" w:rsidRDefault="00C90568"/>
        </w:tc>
      </w:tr>
      <w:tr w:rsidR="00C90568" w14:paraId="75B3787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B10E6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layout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82609C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C0F65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B683B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0E84B8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A6C63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0F516C" w14:textId="77777777" w:rsidR="00C90568" w:rsidRDefault="00C90568"/>
        </w:tc>
      </w:tr>
    </w:tbl>
    <w:p w14:paraId="01218471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14" w:name="_Toc8155428"/>
      <w:r>
        <w:rPr>
          <w:color w:val="000000"/>
        </w:rPr>
        <w:t>Indexes</w:t>
      </w:r>
      <w:bookmarkEnd w:id="14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5"/>
        <w:gridCol w:w="641"/>
        <w:gridCol w:w="650"/>
        <w:gridCol w:w="669"/>
        <w:gridCol w:w="1114"/>
        <w:gridCol w:w="941"/>
        <w:gridCol w:w="795"/>
        <w:gridCol w:w="405"/>
        <w:gridCol w:w="850"/>
      </w:tblGrid>
      <w:tr w:rsidR="00C90568" w14:paraId="4DEFA683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E2857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26283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E1245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3BE22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6046D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89866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F7273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A943F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A1881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2600BC2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D3D19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1CA48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E1006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D920B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C9209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F504D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C7BC3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8B88F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11DAB8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0ED8C17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3E1E6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fk_app_layout_users1_idx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21E64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8D2CB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F8E49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66173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96B40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85A9B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CBBEC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6272BE" w14:textId="77777777" w:rsidR="00C90568" w:rsidRDefault="00C90568">
            <w:pPr>
              <w:rPr>
                <w:color w:val="000000"/>
              </w:rPr>
            </w:pPr>
          </w:p>
        </w:tc>
      </w:tr>
    </w:tbl>
    <w:p w14:paraId="2C819412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15" w:name="_Toc8155429"/>
      <w:r>
        <w:rPr>
          <w:color w:val="000000"/>
        </w:rPr>
        <w:t>app_theme</w:t>
      </w:r>
      <w:bookmarkEnd w:id="15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00"/>
        <w:gridCol w:w="600"/>
        <w:gridCol w:w="1050"/>
        <w:gridCol w:w="1330"/>
        <w:gridCol w:w="1130"/>
        <w:gridCol w:w="619"/>
      </w:tblGrid>
      <w:tr w:rsidR="00C90568" w14:paraId="18093C2B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1A3AB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4BB04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B6BBA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4921E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A64B8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AD0F4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300A5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37A84B0C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55F69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idapp_theme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E0F450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09808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9457E4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FC9D1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247931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4A18DA" w14:textId="77777777" w:rsidR="00C90568" w:rsidRDefault="00C90568"/>
        </w:tc>
      </w:tr>
      <w:tr w:rsidR="00C90568" w14:paraId="752619B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53DBC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themename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227780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varchar(45)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4F0AB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5A140E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C008EC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23032E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3DAD17" w14:textId="77777777" w:rsidR="00C90568" w:rsidRDefault="00C90568"/>
        </w:tc>
      </w:tr>
      <w:tr w:rsidR="00C90568" w14:paraId="35A81229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B5F49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7661EF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97F66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D57CF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276FE4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FC29BD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D9FC12" w14:textId="77777777" w:rsidR="00C90568" w:rsidRDefault="00C90568"/>
        </w:tc>
      </w:tr>
    </w:tbl>
    <w:p w14:paraId="0BCD7DA6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16" w:name="_Toc8155430"/>
      <w:r>
        <w:rPr>
          <w:color w:val="000000"/>
        </w:rPr>
        <w:t>Indexes</w:t>
      </w:r>
      <w:bookmarkEnd w:id="16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7"/>
        <w:gridCol w:w="640"/>
        <w:gridCol w:w="649"/>
        <w:gridCol w:w="667"/>
        <w:gridCol w:w="1112"/>
        <w:gridCol w:w="939"/>
        <w:gridCol w:w="794"/>
        <w:gridCol w:w="404"/>
        <w:gridCol w:w="848"/>
      </w:tblGrid>
      <w:tr w:rsidR="00C90568" w14:paraId="36AB5F30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59F91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B67CA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D9694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A8119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B6ECE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AB0BC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EE703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53889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AB821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0684AD23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6F874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A6B77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DA35C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4E582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097CA5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idapp_theme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3A826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AACED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0CCF06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2EABE1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02C259B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F2C0DA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fk_app_theme_users1_idx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DD3A5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132E6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E93F9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38CFE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8DBC0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72EE7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34608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6794C0" w14:textId="77777777" w:rsidR="00C90568" w:rsidRDefault="00C90568">
            <w:pPr>
              <w:rPr>
                <w:color w:val="000000"/>
              </w:rPr>
            </w:pPr>
          </w:p>
        </w:tc>
      </w:tr>
    </w:tbl>
    <w:p w14:paraId="74F7FA98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17" w:name="_Toc8155431"/>
      <w:r>
        <w:rPr>
          <w:color w:val="000000"/>
        </w:rPr>
        <w:t>chat</w:t>
      </w:r>
      <w:bookmarkEnd w:id="17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0"/>
        <w:gridCol w:w="970"/>
        <w:gridCol w:w="454"/>
        <w:gridCol w:w="2231"/>
        <w:gridCol w:w="959"/>
        <w:gridCol w:w="1075"/>
        <w:gridCol w:w="591"/>
      </w:tblGrid>
      <w:tr w:rsidR="00C90568" w14:paraId="26777DF1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559FD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E2E1C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FCC99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CD889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FD8BD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EB0E3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8D8D6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14F86A36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275D3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idchat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30F36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F7AFF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27151D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61C6B6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111167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D57BBA" w14:textId="77777777" w:rsidR="00C90568" w:rsidRDefault="00C90568"/>
        </w:tc>
      </w:tr>
      <w:tr w:rsidR="00C90568" w14:paraId="0293919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0F52B7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chat_text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E4F9B0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4BD28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D7FC46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F5FFF8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698E36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815B2C" w14:textId="77777777" w:rsidR="00C90568" w:rsidRDefault="00C90568"/>
        </w:tc>
      </w:tr>
      <w:tr w:rsidR="00C90568" w14:paraId="2A78E3D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45DED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src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81ED43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78257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4319E2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44B51D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E4F45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7ED9DD" w14:textId="77777777" w:rsidR="00C90568" w:rsidRDefault="00C90568"/>
        </w:tc>
      </w:tr>
      <w:tr w:rsidR="00C90568" w14:paraId="2C5D0BD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C90F4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chat_datetime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5B4F9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09FE9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78EEC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CURRENT_TIMESTAMP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6D0ECE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DDA577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219BA7" w14:textId="77777777" w:rsidR="00C90568" w:rsidRDefault="00C90568"/>
        </w:tc>
      </w:tr>
      <w:tr w:rsidR="00C90568" w14:paraId="6A320D6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9C1D76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user_sender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22EFF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5D98A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B4F230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BC00E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7B026C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18A9AC" w14:textId="77777777" w:rsidR="00C90568" w:rsidRDefault="00C90568"/>
        </w:tc>
      </w:tr>
      <w:tr w:rsidR="00C90568" w14:paraId="1A0A17C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3984D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users_receiver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AAAE3C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EB041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09E84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2210BE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E90E0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CC2DE9" w14:textId="77777777" w:rsidR="00C90568" w:rsidRDefault="00C90568"/>
        </w:tc>
      </w:tr>
      <w:tr w:rsidR="00C90568" w14:paraId="5FD296A5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3F798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chattype_idchattype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26CF8A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F4DF9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3354E4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4C73E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chattype -&gt; idchattype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079D9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36867F" w14:textId="77777777" w:rsidR="00C90568" w:rsidRDefault="00C90568"/>
        </w:tc>
      </w:tr>
      <w:tr w:rsidR="00C90568" w14:paraId="272824BC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EA0FF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chatlinestatus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73FA6F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5B3D8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544FA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801A20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770567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174112" w14:textId="77777777" w:rsidR="00C90568" w:rsidRDefault="00C90568"/>
        </w:tc>
      </w:tr>
    </w:tbl>
    <w:p w14:paraId="4A1607EE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18" w:name="_Toc8155432"/>
      <w:r>
        <w:rPr>
          <w:color w:val="000000"/>
        </w:rPr>
        <w:lastRenderedPageBreak/>
        <w:t>Indexes</w:t>
      </w:r>
      <w:bookmarkEnd w:id="18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6"/>
        <w:gridCol w:w="629"/>
        <w:gridCol w:w="638"/>
        <w:gridCol w:w="656"/>
        <w:gridCol w:w="1518"/>
        <w:gridCol w:w="922"/>
        <w:gridCol w:w="780"/>
        <w:gridCol w:w="398"/>
        <w:gridCol w:w="833"/>
      </w:tblGrid>
      <w:tr w:rsidR="00C90568" w14:paraId="1046FBE4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3B01D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C165E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6FF50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174B9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BC592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0B4A02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6FFAF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FB9B9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8BD3B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29468999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3A019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5CCF2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850E2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7D8E7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D04FD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idchat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92C8C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2E9CC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40F6C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48EA05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67D7906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2198CE0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fk_chat_users1_idx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3E1C2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CA050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2F3B0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F752F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user_sender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36405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4E4FE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5CEB2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B6DA0B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7AD09D1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CC2A1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fk_chat_users2_idx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77B0A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C12A5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8261D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F02FD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users_receiver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68814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338A5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4EB20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116807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22F96C6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26B526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fk_chat_chattype1_idx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00452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69B48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402E5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3F4E8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chattype_idchattype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B5238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1FF31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BE84E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FDD5A2" w14:textId="77777777" w:rsidR="00C90568" w:rsidRDefault="00C90568">
            <w:pPr>
              <w:rPr>
                <w:color w:val="000000"/>
              </w:rPr>
            </w:pPr>
          </w:p>
        </w:tc>
      </w:tr>
    </w:tbl>
    <w:p w14:paraId="55C0D9B3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19" w:name="_Toc8155433"/>
      <w:r>
        <w:rPr>
          <w:color w:val="000000"/>
        </w:rPr>
        <w:t>chattype</w:t>
      </w:r>
      <w:bookmarkEnd w:id="19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6"/>
        <w:gridCol w:w="1200"/>
        <w:gridCol w:w="600"/>
        <w:gridCol w:w="1050"/>
        <w:gridCol w:w="1098"/>
        <w:gridCol w:w="1438"/>
        <w:gridCol w:w="788"/>
      </w:tblGrid>
      <w:tr w:rsidR="00C90568" w14:paraId="6618C074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6C94E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99127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D667A6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72C88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83368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D003A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290E5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615F12F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9C04A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idchattype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6C0EDB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82AF4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8A970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D09A6C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C0E19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9B858B" w14:textId="77777777" w:rsidR="00C90568" w:rsidRDefault="00C90568"/>
        </w:tc>
      </w:tr>
      <w:tr w:rsidR="00C90568" w14:paraId="7D74C74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67760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types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27E4BF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varchar(50)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7F7D6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FAC8BC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0F3B8D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0753E4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2A43B7" w14:textId="77777777" w:rsidR="00C90568" w:rsidRDefault="00C90568"/>
        </w:tc>
      </w:tr>
    </w:tbl>
    <w:p w14:paraId="040DDC1E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20" w:name="_Toc8155434"/>
      <w:r>
        <w:rPr>
          <w:color w:val="000000"/>
        </w:rPr>
        <w:t>Indexes</w:t>
      </w:r>
      <w:bookmarkEnd w:id="20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8"/>
        <w:gridCol w:w="763"/>
        <w:gridCol w:w="774"/>
        <w:gridCol w:w="797"/>
        <w:gridCol w:w="1008"/>
        <w:gridCol w:w="1130"/>
        <w:gridCol w:w="952"/>
        <w:gridCol w:w="474"/>
        <w:gridCol w:w="1019"/>
      </w:tblGrid>
      <w:tr w:rsidR="00C90568" w14:paraId="7DEE8D5A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C21EF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2B198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7E955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35551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0E760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D2AB2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FC00D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B9B2A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080D3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1C5F209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B1A84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90E1D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34C43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58DE1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4C8C9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idchattype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0BA693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62BC8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E7F35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7032F0" w14:textId="77777777" w:rsidR="00C90568" w:rsidRDefault="00C90568">
            <w:pPr>
              <w:rPr>
                <w:color w:val="000000"/>
              </w:rPr>
            </w:pPr>
          </w:p>
        </w:tc>
      </w:tr>
    </w:tbl>
    <w:p w14:paraId="08712C6D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21" w:name="_Toc8155435"/>
      <w:r>
        <w:rPr>
          <w:color w:val="000000"/>
        </w:rPr>
        <w:t>follow</w:t>
      </w:r>
      <w:bookmarkEnd w:id="21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1038"/>
        <w:gridCol w:w="539"/>
        <w:gridCol w:w="2352"/>
        <w:gridCol w:w="741"/>
        <w:gridCol w:w="1130"/>
        <w:gridCol w:w="619"/>
      </w:tblGrid>
      <w:tr w:rsidR="00C90568" w14:paraId="6EEBE612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C20B9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43905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048C5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894E7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94B33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ABA8B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74FBC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2D30D26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E6262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idfollow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52189C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86D0F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0A9734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575DB7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B2F552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7A26D7" w14:textId="77777777" w:rsidR="00C90568" w:rsidRDefault="00C90568"/>
        </w:tc>
      </w:tr>
      <w:tr w:rsidR="00C90568" w14:paraId="0CC7F2B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03CFFE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followon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4F2DAC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datetime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97F69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DD3B7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CURRENT_TIMESTAMP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3FB22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A16AA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85CAF5" w14:textId="77777777" w:rsidR="00C90568" w:rsidRDefault="00C90568"/>
        </w:tc>
      </w:tr>
      <w:tr w:rsidR="00C90568" w14:paraId="47BB9F7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B65A66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sender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B6DCB1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3D197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07AA2C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184B0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040F4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CC1E85" w14:textId="77777777" w:rsidR="00C90568" w:rsidRDefault="00C90568"/>
        </w:tc>
      </w:tr>
      <w:tr w:rsidR="00C90568" w14:paraId="17514975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E19F8E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receiver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B2BFB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717AA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7AB10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E66D6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FEE42D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846631" w14:textId="77777777" w:rsidR="00C90568" w:rsidRDefault="00C90568"/>
        </w:tc>
      </w:tr>
    </w:tbl>
    <w:p w14:paraId="247BD74F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22" w:name="_Toc8155436"/>
      <w:r>
        <w:rPr>
          <w:color w:val="000000"/>
        </w:rPr>
        <w:t>Indexes</w:t>
      </w:r>
      <w:bookmarkEnd w:id="22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2"/>
        <w:gridCol w:w="708"/>
        <w:gridCol w:w="718"/>
        <w:gridCol w:w="739"/>
        <w:gridCol w:w="780"/>
        <w:gridCol w:w="1045"/>
        <w:gridCol w:w="882"/>
        <w:gridCol w:w="443"/>
        <w:gridCol w:w="943"/>
      </w:tblGrid>
      <w:tr w:rsidR="00C90568" w14:paraId="6F614E9D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FFC85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B4A45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1274E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1C8C9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49D37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437EC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63C21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196A0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059CE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79399FD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11D12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D9273C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71721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33AFE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F11EC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idfollow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3729B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32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480E6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5D2C7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7F5055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6784F3D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B53E6A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fk_follow_users1_idx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283D8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CE2A4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38E0E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18C21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sender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DB448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32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E0A3D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FB57A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5ECA54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2466100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8BA51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fk_follow_users2_idx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488A3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EA4DF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BD162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07BCD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receiver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E3984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32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55F3C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74CE4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1BAA6E" w14:textId="77777777" w:rsidR="00C90568" w:rsidRDefault="00C90568">
            <w:pPr>
              <w:rPr>
                <w:color w:val="000000"/>
              </w:rPr>
            </w:pPr>
          </w:p>
        </w:tc>
      </w:tr>
    </w:tbl>
    <w:p w14:paraId="7A80F297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23" w:name="_Toc8155437"/>
      <w:r>
        <w:rPr>
          <w:color w:val="000000"/>
        </w:rPr>
        <w:t>groups</w:t>
      </w:r>
      <w:bookmarkEnd w:id="23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3"/>
        <w:gridCol w:w="1230"/>
        <w:gridCol w:w="600"/>
        <w:gridCol w:w="1050"/>
        <w:gridCol w:w="1596"/>
        <w:gridCol w:w="1183"/>
        <w:gridCol w:w="648"/>
      </w:tblGrid>
      <w:tr w:rsidR="00C90568" w14:paraId="00725A7D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E7913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BA459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0C998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6BC56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812B6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6AFB9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429C4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3D10914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06294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group_id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6A67A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varchar(100)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17555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311AF6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E3FF9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D24FB3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48772A" w14:textId="77777777" w:rsidR="00C90568" w:rsidRDefault="00C90568"/>
        </w:tc>
      </w:tr>
      <w:tr w:rsidR="00C90568" w14:paraId="3D803E7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A11BFE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groupname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BBADA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0192F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71045E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C1922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1062FD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B2840A" w14:textId="77777777" w:rsidR="00C90568" w:rsidRDefault="00C90568"/>
        </w:tc>
      </w:tr>
      <w:tr w:rsidR="00C90568" w14:paraId="32FD50F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EA067E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groupimg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07FBB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519E7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39DB8F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A8AEA0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401A5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409E14" w14:textId="77777777" w:rsidR="00C90568" w:rsidRDefault="00C90568"/>
        </w:tc>
      </w:tr>
      <w:tr w:rsidR="00C90568" w14:paraId="5D4BB4C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16E1C7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groupadmin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E059EB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E6894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2D3AD7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37200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D5534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E9ED91" w14:textId="77777777" w:rsidR="00C90568" w:rsidRDefault="00C90568"/>
        </w:tc>
      </w:tr>
    </w:tbl>
    <w:p w14:paraId="3C634615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24" w:name="_Toc8155438"/>
      <w:r>
        <w:rPr>
          <w:color w:val="000000"/>
        </w:rPr>
        <w:lastRenderedPageBreak/>
        <w:t>Indexes</w:t>
      </w:r>
      <w:bookmarkEnd w:id="24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2"/>
        <w:gridCol w:w="675"/>
        <w:gridCol w:w="684"/>
        <w:gridCol w:w="704"/>
        <w:gridCol w:w="1013"/>
        <w:gridCol w:w="993"/>
        <w:gridCol w:w="838"/>
        <w:gridCol w:w="424"/>
        <w:gridCol w:w="897"/>
      </w:tblGrid>
      <w:tr w:rsidR="00C90568" w14:paraId="4C326313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845CE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ED22D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5EAE4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4FE22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A3091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A1AAC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2156D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0CE83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367BA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70D76083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0FAC9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5CEAC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A7D0E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05E40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094CD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group_id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D5905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0F81A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EE671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F4F13D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682BE4EE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9E7A0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group id_UNIQUE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BB27F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F82F8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43315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C9C44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group_id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7ADB0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31D7E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34F85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28BEC8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6F14F7CC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FA7C56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fk_Groups_users1_idx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80F57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54AFD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E9AE8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D889F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groupadmin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30BEC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1415D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97880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4ACFDC" w14:textId="77777777" w:rsidR="00C90568" w:rsidRDefault="00C90568">
            <w:pPr>
              <w:rPr>
                <w:color w:val="000000"/>
              </w:rPr>
            </w:pPr>
          </w:p>
        </w:tc>
      </w:tr>
    </w:tbl>
    <w:p w14:paraId="127334E3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25" w:name="_Toc8155439"/>
      <w:r>
        <w:rPr>
          <w:color w:val="000000"/>
        </w:rPr>
        <w:t>group_chat</w:t>
      </w:r>
      <w:bookmarkEnd w:id="25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9"/>
        <w:gridCol w:w="1191"/>
        <w:gridCol w:w="461"/>
        <w:gridCol w:w="2275"/>
        <w:gridCol w:w="848"/>
        <w:gridCol w:w="1095"/>
        <w:gridCol w:w="601"/>
      </w:tblGrid>
      <w:tr w:rsidR="00C90568" w14:paraId="1C3BF8DE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C0B1F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78583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DC85F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0BAAE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A8EC1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75E56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EF73D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7372CAA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C7167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Groups_group_id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B6C24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varchar(100)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48FEB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602D77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BCDB30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groups -&gt; group_id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3199AD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E16880" w14:textId="77777777" w:rsidR="00C90568" w:rsidRDefault="00C90568"/>
        </w:tc>
      </w:tr>
      <w:tr w:rsidR="00C90568" w14:paraId="1ADD7AD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D4F51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chat_text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CBECA5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4235A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104A76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057D10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9BB3BE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4B4D34" w14:textId="77777777" w:rsidR="00C90568" w:rsidRDefault="00C90568"/>
        </w:tc>
      </w:tr>
      <w:tr w:rsidR="00C90568" w14:paraId="7269713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BD5CD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src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A0B2A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F269C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D0476A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5084B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009788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C20C95" w14:textId="77777777" w:rsidR="00C90568" w:rsidRDefault="00C90568"/>
        </w:tc>
      </w:tr>
      <w:tr w:rsidR="00C90568" w14:paraId="064B901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2A2B7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chat_datetime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D178A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0F4A8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AB1A6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CURRENT_TIMESTAMP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20907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534E7E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F71E20" w14:textId="77777777" w:rsidR="00C90568" w:rsidRDefault="00C90568"/>
        </w:tc>
      </w:tr>
      <w:tr w:rsidR="00C90568" w14:paraId="6D1889B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E45DE3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chatstatus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F28D8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2C597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7234BB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5DAA5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5DE071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783867" w14:textId="77777777" w:rsidR="00C90568" w:rsidRDefault="00C90568"/>
        </w:tc>
      </w:tr>
      <w:tr w:rsidR="00C90568" w14:paraId="7E98196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689B4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19020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6F923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4959B7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03A67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16B731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7EABF9" w14:textId="77777777" w:rsidR="00C90568" w:rsidRDefault="00C90568"/>
        </w:tc>
      </w:tr>
    </w:tbl>
    <w:p w14:paraId="2C13ECEC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26" w:name="_Toc8155440"/>
      <w:r>
        <w:rPr>
          <w:color w:val="000000"/>
        </w:rPr>
        <w:lastRenderedPageBreak/>
        <w:t>Indexes</w:t>
      </w:r>
      <w:bookmarkEnd w:id="26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7"/>
        <w:gridCol w:w="610"/>
        <w:gridCol w:w="618"/>
        <w:gridCol w:w="636"/>
        <w:gridCol w:w="1287"/>
        <w:gridCol w:w="893"/>
        <w:gridCol w:w="755"/>
        <w:gridCol w:w="387"/>
        <w:gridCol w:w="807"/>
      </w:tblGrid>
      <w:tr w:rsidR="00C90568" w14:paraId="1845CBF8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74E57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94B86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2728ED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DEEF5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91255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5245A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48249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AF87F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0119C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0BD2B85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AEAE4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fk_Group_chat_Groups1_idx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5FC03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5CE3B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984A6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6A4AD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Groups_group_id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C637F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5E672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A8549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C28770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3863470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F5D31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fk_Group_chat_users1_idx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B0072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0E346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FE700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1D618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32C0A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16577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26F12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FE85E3" w14:textId="77777777" w:rsidR="00C90568" w:rsidRDefault="00C90568">
            <w:pPr>
              <w:rPr>
                <w:color w:val="000000"/>
              </w:rPr>
            </w:pPr>
          </w:p>
        </w:tc>
      </w:tr>
    </w:tbl>
    <w:p w14:paraId="53A9D77A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27" w:name="_Toc8155441"/>
      <w:r>
        <w:rPr>
          <w:color w:val="000000"/>
        </w:rPr>
        <w:t>group_members</w:t>
      </w:r>
      <w:bookmarkEnd w:id="27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30"/>
        <w:gridCol w:w="1230"/>
        <w:gridCol w:w="577"/>
        <w:gridCol w:w="999"/>
        <w:gridCol w:w="875"/>
        <w:gridCol w:w="1130"/>
        <w:gridCol w:w="619"/>
      </w:tblGrid>
      <w:tr w:rsidR="00C90568" w14:paraId="6074B16C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BC32A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F0B1A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DCEE6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B1990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47F48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7C192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DD1B7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3D80B1C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C777C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idGroup_members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4B6E61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D64B9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1EBD38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4DCD68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CDF43C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1F7963" w14:textId="77777777" w:rsidR="00C90568" w:rsidRDefault="00C90568"/>
        </w:tc>
      </w:tr>
      <w:tr w:rsidR="00C90568" w14:paraId="5B65850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308E23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Groups_group_id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C997B4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varchar(100)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CD96B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1B47B6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9B068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groups -&gt; group_id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565B16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F12001" w14:textId="77777777" w:rsidR="00C90568" w:rsidRDefault="00C90568"/>
        </w:tc>
      </w:tr>
      <w:tr w:rsidR="00C90568" w14:paraId="1A7A8C85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AC4B8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members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D99364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F8430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2FA23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6E961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817541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7C2A96" w14:textId="77777777" w:rsidR="00C90568" w:rsidRDefault="00C90568"/>
        </w:tc>
      </w:tr>
    </w:tbl>
    <w:p w14:paraId="6A6D7D7D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28" w:name="_Toc8155442"/>
      <w:r>
        <w:rPr>
          <w:color w:val="000000"/>
        </w:rPr>
        <w:t>Indexes</w:t>
      </w:r>
      <w:bookmarkEnd w:id="28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5"/>
        <w:gridCol w:w="580"/>
        <w:gridCol w:w="588"/>
        <w:gridCol w:w="605"/>
        <w:gridCol w:w="1300"/>
        <w:gridCol w:w="847"/>
        <w:gridCol w:w="718"/>
        <w:gridCol w:w="371"/>
        <w:gridCol w:w="766"/>
      </w:tblGrid>
      <w:tr w:rsidR="00C90568" w14:paraId="22AE3013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7426F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0688B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B707C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B150F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7B725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DD407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FE705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2991E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CF16E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174C127F" w14:textId="77777777" w:rsidTr="00C90568"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771D6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B08DE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3FBBD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151AE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B662B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idGroup_members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F4F86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EAEBB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6203B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35E984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15A656D0" w14:textId="77777777" w:rsidTr="00C90568"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5C6E45B0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0D74499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4137880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0A6A8FD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1E263E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Groups_group_id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ADF64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CD24B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07033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6912E9F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</w:tr>
      <w:tr w:rsidR="00C90568" w14:paraId="2D3DC586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5D383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fk_Group_members_Groups1_idx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434B5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AEE20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22566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596CC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Groups_group_id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B00E7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27360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50AC3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ECB08C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76407479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CF7747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fk_Group_members_users1_idx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1FB13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DE5D5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AF2AF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D10428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members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D6595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2D4B7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B4382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DAB437" w14:textId="77777777" w:rsidR="00C90568" w:rsidRDefault="00C90568">
            <w:pPr>
              <w:rPr>
                <w:color w:val="000000"/>
              </w:rPr>
            </w:pPr>
          </w:p>
        </w:tc>
      </w:tr>
    </w:tbl>
    <w:p w14:paraId="21C145A3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29" w:name="_Toc8155443"/>
      <w:r>
        <w:rPr>
          <w:color w:val="000000"/>
        </w:rPr>
        <w:t>interfaces</w:t>
      </w:r>
      <w:bookmarkEnd w:id="29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7"/>
        <w:gridCol w:w="1230"/>
        <w:gridCol w:w="600"/>
        <w:gridCol w:w="1050"/>
        <w:gridCol w:w="1052"/>
        <w:gridCol w:w="1377"/>
        <w:gridCol w:w="754"/>
      </w:tblGrid>
      <w:tr w:rsidR="00C90568" w14:paraId="5AC79D84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99457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0B02D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7870F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93319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E2309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6FF13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86BB2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738012A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F2A79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idinterfaces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1364FB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15BBF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D8B0D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053E90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3DF56C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FD2BA5" w14:textId="77777777" w:rsidR="00C90568" w:rsidRDefault="00C90568"/>
        </w:tc>
      </w:tr>
      <w:tr w:rsidR="00C90568" w14:paraId="46C52D09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57CBD0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url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32A0E3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varchar(255)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52F26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29BC9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340993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6032C2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87F4C0" w14:textId="77777777" w:rsidR="00C90568" w:rsidRDefault="00C90568"/>
        </w:tc>
      </w:tr>
      <w:tr w:rsidR="00C90568" w14:paraId="04667D3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5D907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display_name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7B985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varchar(255)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90388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D503E8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03C0F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0E6381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0BFFF0" w14:textId="77777777" w:rsidR="00C90568" w:rsidRDefault="00C90568"/>
        </w:tc>
      </w:tr>
    </w:tbl>
    <w:p w14:paraId="6ADF924E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30" w:name="_Toc8155444"/>
      <w:r>
        <w:rPr>
          <w:color w:val="000000"/>
        </w:rPr>
        <w:t>Indexes</w:t>
      </w:r>
      <w:bookmarkEnd w:id="30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1"/>
        <w:gridCol w:w="747"/>
        <w:gridCol w:w="758"/>
        <w:gridCol w:w="780"/>
        <w:gridCol w:w="1095"/>
        <w:gridCol w:w="1105"/>
        <w:gridCol w:w="932"/>
        <w:gridCol w:w="465"/>
        <w:gridCol w:w="997"/>
      </w:tblGrid>
      <w:tr w:rsidR="00C90568" w14:paraId="3D9ABBAA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FCB1E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4280A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4F53C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4EA8F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B576E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A068D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E20A6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B590D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8190B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4743FF0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1E3F2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697F3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41C50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30A74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8D89A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idinterfaces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E5F2F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0A6521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A7C87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C373F3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219AF5A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9B146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url_UNIQUE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6B302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23157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FC6E0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14A6B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url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4C23C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0578B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F4BBC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D49D15" w14:textId="77777777" w:rsidR="00C90568" w:rsidRDefault="00C90568">
            <w:pPr>
              <w:rPr>
                <w:color w:val="000000"/>
              </w:rPr>
            </w:pPr>
          </w:p>
        </w:tc>
      </w:tr>
    </w:tbl>
    <w:p w14:paraId="50CF35BA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31" w:name="_Toc8155445"/>
      <w:r>
        <w:rPr>
          <w:color w:val="000000"/>
        </w:rPr>
        <w:t>login_sessions</w:t>
      </w:r>
      <w:bookmarkEnd w:id="31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2"/>
        <w:gridCol w:w="1230"/>
        <w:gridCol w:w="542"/>
        <w:gridCol w:w="922"/>
        <w:gridCol w:w="1175"/>
        <w:gridCol w:w="1130"/>
        <w:gridCol w:w="619"/>
      </w:tblGrid>
      <w:tr w:rsidR="00C90568" w14:paraId="6DCB8C24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4CF88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E7830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9B570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67529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D7F54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E93B6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99728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7BF5E2E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CC3EE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idlogin_sessions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953D0B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5399C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3F256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8AF6E0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2DBF06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06263D" w14:textId="77777777" w:rsidR="00C90568" w:rsidRDefault="00C90568"/>
        </w:tc>
      </w:tr>
      <w:tr w:rsidR="00C90568" w14:paraId="18EF2BA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0F862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ip_address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9B2B5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varchar(255)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DB5F6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E803B5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DE2F1F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68BDC8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459EEF" w14:textId="77777777" w:rsidR="00C90568" w:rsidRDefault="00C90568"/>
        </w:tc>
      </w:tr>
      <w:tr w:rsidR="00C90568" w14:paraId="797D26C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69ECE0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in_time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B10CF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4C27E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A42C53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4550C8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38E053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02978F" w14:textId="77777777" w:rsidR="00C90568" w:rsidRDefault="00C90568"/>
        </w:tc>
      </w:tr>
      <w:tr w:rsidR="00C90568" w14:paraId="7FA268E6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44CA33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out_time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0DEBC1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1A342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4FFC10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85AC4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2E2D87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0956DD0" w14:textId="77777777" w:rsidR="00C90568" w:rsidRDefault="00C90568"/>
        </w:tc>
      </w:tr>
      <w:tr w:rsidR="00C90568" w14:paraId="0B28F75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9F436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user_login_iduser_login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EAAC5A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E2C6E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F6177D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EFE263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user_login -&gt; iduser_login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CCD0D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74E959" w14:textId="77777777" w:rsidR="00C90568" w:rsidRDefault="00C90568"/>
        </w:tc>
      </w:tr>
    </w:tbl>
    <w:p w14:paraId="3DA58FAF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32" w:name="_Toc8155446"/>
      <w:r>
        <w:rPr>
          <w:color w:val="000000"/>
        </w:rPr>
        <w:t>Indexes</w:t>
      </w:r>
      <w:bookmarkEnd w:id="32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6"/>
        <w:gridCol w:w="556"/>
        <w:gridCol w:w="563"/>
        <w:gridCol w:w="579"/>
        <w:gridCol w:w="1552"/>
        <w:gridCol w:w="809"/>
        <w:gridCol w:w="686"/>
        <w:gridCol w:w="357"/>
        <w:gridCol w:w="732"/>
      </w:tblGrid>
      <w:tr w:rsidR="00C90568" w14:paraId="4223FF62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86069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B6A1E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6EABE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C4CC1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D5DFF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FE42F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5B48E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08C3F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5208B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5402386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093C5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5C214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768F9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6E8C8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123BF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idlogin_sessions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931E3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201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F9FEC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AF6B4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B2BCD0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2115000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39994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fk_login_sessions_user_login1_idx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BA5A4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25A6F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83176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26148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user_login_iduser_login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ED47E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ECDEE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3050A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923556" w14:textId="77777777" w:rsidR="00C90568" w:rsidRDefault="00C90568">
            <w:pPr>
              <w:rPr>
                <w:color w:val="000000"/>
              </w:rPr>
            </w:pPr>
          </w:p>
        </w:tc>
      </w:tr>
    </w:tbl>
    <w:p w14:paraId="3DAEF9F0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33" w:name="_Toc8155447"/>
      <w:r>
        <w:rPr>
          <w:color w:val="000000"/>
        </w:rPr>
        <w:t>notification</w:t>
      </w:r>
      <w:bookmarkEnd w:id="33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7"/>
        <w:gridCol w:w="772"/>
        <w:gridCol w:w="429"/>
        <w:gridCol w:w="2081"/>
        <w:gridCol w:w="1369"/>
        <w:gridCol w:w="1006"/>
        <w:gridCol w:w="556"/>
      </w:tblGrid>
      <w:tr w:rsidR="00C90568" w14:paraId="2901271B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B74D8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25BF4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28109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1125C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E2401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C1B08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9E4D1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7C10E15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45FAE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idnotification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B7E77C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3838E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EC640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C6B736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6F7BD1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EDDBA9" w14:textId="77777777" w:rsidR="00C90568" w:rsidRDefault="00C90568"/>
        </w:tc>
      </w:tr>
      <w:tr w:rsidR="00C90568" w14:paraId="0255E4D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A0FB9B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notificationfor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E123A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2290C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1999C8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2D65E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ABE786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DDE2E2" w14:textId="77777777" w:rsidR="00C90568" w:rsidRDefault="00C90568"/>
        </w:tc>
      </w:tr>
      <w:tr w:rsidR="00C90568" w14:paraId="0E166A2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383BA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notificationfrom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548C8B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A0A76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4324C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E805D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352ED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530C93" w14:textId="77777777" w:rsidR="00C90568" w:rsidRDefault="00C90568"/>
        </w:tc>
      </w:tr>
      <w:tr w:rsidR="00C90568" w14:paraId="71BEA329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F217E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notification-type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8AECC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AB5B0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D0CEC0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986B1A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notification_type -&gt; idnotification-type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5185A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8072BE" w14:textId="77777777" w:rsidR="00C90568" w:rsidRDefault="00C90568"/>
        </w:tc>
      </w:tr>
      <w:tr w:rsidR="00C90568" w14:paraId="360D8DA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86485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911EF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datetime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5DFE3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9EF449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CURRENT_TIMESTAMP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2784A3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183FF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5C113A" w14:textId="77777777" w:rsidR="00C90568" w:rsidRDefault="00C90568"/>
        </w:tc>
      </w:tr>
      <w:tr w:rsidR="00C90568" w14:paraId="56BB93C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00004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16AD7B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0A28C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CBB6C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30EC7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ECF70A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CDF1A1" w14:textId="77777777" w:rsidR="00C90568" w:rsidRDefault="00C90568"/>
        </w:tc>
      </w:tr>
      <w:tr w:rsidR="00C90568" w14:paraId="0A4B46F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209DCB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target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525B8B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8EEBC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F88DC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65077B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DCC5E3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A064E4" w14:textId="77777777" w:rsidR="00C90568" w:rsidRDefault="00C90568"/>
        </w:tc>
      </w:tr>
    </w:tbl>
    <w:p w14:paraId="04EF0851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34" w:name="_Toc8155448"/>
      <w:r>
        <w:rPr>
          <w:color w:val="000000"/>
        </w:rPr>
        <w:t>Indexes</w:t>
      </w:r>
      <w:bookmarkEnd w:id="34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1"/>
        <w:gridCol w:w="632"/>
        <w:gridCol w:w="641"/>
        <w:gridCol w:w="660"/>
        <w:gridCol w:w="1187"/>
        <w:gridCol w:w="927"/>
        <w:gridCol w:w="784"/>
        <w:gridCol w:w="400"/>
        <w:gridCol w:w="838"/>
      </w:tblGrid>
      <w:tr w:rsidR="00C90568" w14:paraId="06216E59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1ECBF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829F1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1DF43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2EF17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F25C5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CE387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5947E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277F5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4D2F6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78C7DB4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93089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BCCAB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BA9E9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639A5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25DDF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idnotification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C03F9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19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536F6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E6629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612B53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6CA97D9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34219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fk_notification_users1_idx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FA506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EAC35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542D6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5FAC8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notificationfor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6B840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19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B4BC1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A1678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0D41FD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3217BDF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4425A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fk_notification_users2_idx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64839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199D4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B3DA8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0D435C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notificationfrom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1F017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19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88B9C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04AF46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901F91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24F76CE3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DF80B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fk_notification_notification-type1_idx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05A2AC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28BC0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C27CA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344B1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notification-type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325F7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85407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06956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9D9203" w14:textId="77777777" w:rsidR="00C90568" w:rsidRDefault="00C90568">
            <w:pPr>
              <w:rPr>
                <w:color w:val="000000"/>
              </w:rPr>
            </w:pPr>
          </w:p>
        </w:tc>
      </w:tr>
    </w:tbl>
    <w:p w14:paraId="43190B3E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35" w:name="_Toc8155449"/>
      <w:r>
        <w:rPr>
          <w:color w:val="000000"/>
        </w:rPr>
        <w:t>notification_type</w:t>
      </w:r>
      <w:bookmarkEnd w:id="35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1"/>
        <w:gridCol w:w="1200"/>
        <w:gridCol w:w="600"/>
        <w:gridCol w:w="1050"/>
        <w:gridCol w:w="885"/>
        <w:gridCol w:w="1159"/>
        <w:gridCol w:w="635"/>
      </w:tblGrid>
      <w:tr w:rsidR="00C90568" w14:paraId="646AC065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D12E0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DEA61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96B65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DF113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A40F0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E1265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87DE5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715FE503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63D36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idnotification-type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B137A3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B0246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7097F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82F32A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B76594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C0B801" w14:textId="77777777" w:rsidR="00C90568" w:rsidRDefault="00C90568"/>
        </w:tc>
      </w:tr>
      <w:tr w:rsidR="00C90568" w14:paraId="6713368E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E19E9A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typename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8E2CD3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varchar(45)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5A5AF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5FA38C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11FD16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271CEB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8D3ABE" w14:textId="77777777" w:rsidR="00C90568" w:rsidRDefault="00C90568"/>
        </w:tc>
      </w:tr>
    </w:tbl>
    <w:p w14:paraId="6720D3E1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36" w:name="_Toc8155450"/>
      <w:r>
        <w:rPr>
          <w:color w:val="000000"/>
        </w:rPr>
        <w:lastRenderedPageBreak/>
        <w:t>Indexes</w:t>
      </w:r>
      <w:bookmarkEnd w:id="36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2"/>
        <w:gridCol w:w="751"/>
        <w:gridCol w:w="762"/>
        <w:gridCol w:w="784"/>
        <w:gridCol w:w="1254"/>
        <w:gridCol w:w="1111"/>
        <w:gridCol w:w="937"/>
        <w:gridCol w:w="467"/>
        <w:gridCol w:w="1002"/>
      </w:tblGrid>
      <w:tr w:rsidR="00C90568" w14:paraId="3D006170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6D46F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483E9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96A83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C0DD2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F1662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E8D48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2E7AF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301E7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0E633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543E008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A6CB3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CF12C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0FA08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8D2A4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9C1FE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idnotification-type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81355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E8229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831E7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34BCDA" w14:textId="77777777" w:rsidR="00C90568" w:rsidRDefault="00C90568">
            <w:pPr>
              <w:rPr>
                <w:color w:val="000000"/>
              </w:rPr>
            </w:pPr>
          </w:p>
        </w:tc>
      </w:tr>
    </w:tbl>
    <w:p w14:paraId="69A78605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37" w:name="_Toc8155451"/>
      <w:r>
        <w:rPr>
          <w:color w:val="000000"/>
        </w:rPr>
        <w:t>post</w:t>
      </w:r>
      <w:bookmarkEnd w:id="37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9"/>
        <w:gridCol w:w="904"/>
        <w:gridCol w:w="427"/>
        <w:gridCol w:w="2071"/>
        <w:gridCol w:w="1254"/>
        <w:gridCol w:w="1001"/>
        <w:gridCol w:w="554"/>
      </w:tblGrid>
      <w:tr w:rsidR="00C90568" w14:paraId="2E45E927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CD707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61633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28463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19A06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2AE6F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EB1B8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8C9BE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4DAEFB0E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0E36F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5E70BF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184E3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7E67EE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65F35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3567A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D69F6E" w14:textId="77777777" w:rsidR="00C90568" w:rsidRDefault="00C90568"/>
        </w:tc>
      </w:tr>
      <w:tr w:rsidR="00C90568" w14:paraId="1E916CF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E2157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post_heading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5F283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977F1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F40B91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06CB4F0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660705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282EA0" w14:textId="77777777" w:rsidR="00C90568" w:rsidRDefault="00C90568"/>
        </w:tc>
      </w:tr>
      <w:tr w:rsidR="00C90568" w14:paraId="0123C93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0E2C73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post_img_area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CC271F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05A6F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0E2BE8E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B4EDE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16B597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4159ED" w14:textId="77777777" w:rsidR="00C90568" w:rsidRDefault="00C90568"/>
        </w:tc>
      </w:tr>
      <w:tr w:rsidR="00C90568" w14:paraId="12CD640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EA2C73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post_detial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B814D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0451F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C99D70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A9C5AE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115E95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6640B6" w14:textId="77777777" w:rsidR="00C90568" w:rsidRDefault="00C90568"/>
        </w:tc>
      </w:tr>
      <w:tr w:rsidR="00C90568" w14:paraId="72359BF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8244B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921B55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2F6E6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AB868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CURRENT_TIMESTAMP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543DC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D40F87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64AC60" w14:textId="77777777" w:rsidR="00C90568" w:rsidRDefault="00C90568"/>
        </w:tc>
      </w:tr>
      <w:tr w:rsidR="00C90568" w14:paraId="62DBB169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AC47D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4BD9B2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EB410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2B8331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549EC0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5B358C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21FC5F" w14:textId="77777777" w:rsidR="00C90568" w:rsidRDefault="00C90568"/>
        </w:tc>
      </w:tr>
      <w:tr w:rsidR="00C90568" w14:paraId="63623C76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31EE60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post_type_idpost_type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929B90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66B01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7F2958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61E28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post_type -&gt; idpost_type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3BE214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5D0A55" w14:textId="77777777" w:rsidR="00C90568" w:rsidRDefault="00C90568"/>
        </w:tc>
      </w:tr>
      <w:tr w:rsidR="00C90568" w14:paraId="10C8920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B6760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Post_Privacy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DB9BE0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F7C15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C0B55E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FAA8AB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post_privacy -&gt; idPost_Privacy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2599F0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8F62A7" w14:textId="77777777" w:rsidR="00C90568" w:rsidRDefault="00C90568"/>
        </w:tc>
      </w:tr>
    </w:tbl>
    <w:p w14:paraId="79973649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38" w:name="_Toc8155452"/>
      <w:r>
        <w:rPr>
          <w:color w:val="000000"/>
        </w:rPr>
        <w:lastRenderedPageBreak/>
        <w:t>Indexes</w:t>
      </w:r>
      <w:bookmarkEnd w:id="38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9"/>
        <w:gridCol w:w="594"/>
        <w:gridCol w:w="602"/>
        <w:gridCol w:w="619"/>
        <w:gridCol w:w="1590"/>
        <w:gridCol w:w="868"/>
        <w:gridCol w:w="735"/>
        <w:gridCol w:w="378"/>
        <w:gridCol w:w="785"/>
      </w:tblGrid>
      <w:tr w:rsidR="00C90568" w14:paraId="43B581D6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0A989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8D8FE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D5AA9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FD51D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3A9FA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0B494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079FA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85C37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A832E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50D7AF83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42D83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6E92C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017E0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4C08E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FDD78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42924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F1F8F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E919C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8E1565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022C7E2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751D0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fk_post_users1_idx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E7EA6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18BFF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8A6B2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3DCF5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485FC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90069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5B091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784644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30CEBC5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F0D477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fk_post_post_type1_idx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13D6D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24C49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97160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34A22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post_type_idpost_type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3D479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F0907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E34E5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415E62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5A89503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1BBD7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fk_post_Post_Privacy1_idx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40DEC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AFD3A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58B46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0E508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Post_Privacy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3414D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109F7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C1D7B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7D78A0" w14:textId="77777777" w:rsidR="00C90568" w:rsidRDefault="00C90568">
            <w:pPr>
              <w:rPr>
                <w:color w:val="000000"/>
              </w:rPr>
            </w:pPr>
          </w:p>
        </w:tc>
      </w:tr>
    </w:tbl>
    <w:p w14:paraId="60D82440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39" w:name="_Toc8155453"/>
      <w:r>
        <w:rPr>
          <w:color w:val="000000"/>
        </w:rPr>
        <w:t>post_comment</w:t>
      </w:r>
      <w:bookmarkEnd w:id="39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6"/>
        <w:gridCol w:w="810"/>
        <w:gridCol w:w="447"/>
        <w:gridCol w:w="2193"/>
        <w:gridCol w:w="695"/>
        <w:gridCol w:w="1057"/>
        <w:gridCol w:w="582"/>
      </w:tblGrid>
      <w:tr w:rsidR="00C90568" w14:paraId="43822C61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F3A14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7E646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DE8DD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F3994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4C8A3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5F541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2AF19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39650E83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ED63D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idpost_comment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1D4BA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EC70B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AD83C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A5855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FA4EB3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AA03EA" w14:textId="77777777" w:rsidR="00C90568" w:rsidRDefault="00C90568"/>
        </w:tc>
      </w:tr>
      <w:tr w:rsidR="00C90568" w14:paraId="3FF7A96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EA7DA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comment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E31CC6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D3BF4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5D0CF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C705D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390106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E901D3" w14:textId="77777777" w:rsidR="00C90568" w:rsidRDefault="00C90568"/>
        </w:tc>
      </w:tr>
      <w:tr w:rsidR="00C90568" w14:paraId="36A77F45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2BEBFE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092046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2815B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D4EF4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ED728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4F942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F3D10C" w14:textId="77777777" w:rsidR="00C90568" w:rsidRDefault="00C90568"/>
        </w:tc>
      </w:tr>
      <w:tr w:rsidR="00C90568" w14:paraId="3AD5994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CA3F9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F6C000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309DA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1D382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012A1B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 -&gt; 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B92F23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52500B" w14:textId="77777777" w:rsidR="00C90568" w:rsidRDefault="00C90568"/>
        </w:tc>
      </w:tr>
      <w:tr w:rsidR="00C90568" w14:paraId="1617934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66061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datetime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05981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datetime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9A9B45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77D70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CURRENT_TIMESTAMP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81F413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7D5B64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27C0AD" w14:textId="77777777" w:rsidR="00C90568" w:rsidRDefault="00C90568"/>
        </w:tc>
      </w:tr>
    </w:tbl>
    <w:p w14:paraId="2179C9E3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40" w:name="_Toc8155454"/>
      <w:r>
        <w:rPr>
          <w:color w:val="000000"/>
        </w:rPr>
        <w:t>Indexes</w:t>
      </w:r>
      <w:bookmarkEnd w:id="40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8"/>
        <w:gridCol w:w="609"/>
        <w:gridCol w:w="617"/>
        <w:gridCol w:w="635"/>
        <w:gridCol w:w="1224"/>
        <w:gridCol w:w="891"/>
        <w:gridCol w:w="754"/>
        <w:gridCol w:w="387"/>
        <w:gridCol w:w="805"/>
      </w:tblGrid>
      <w:tr w:rsidR="00C90568" w14:paraId="2F3CB82A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42BAB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00FF1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476A6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C8CE3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9C496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B804E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A1C72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61C87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55020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5AA2D66C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71FE5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38578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83C2A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CF08A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8D0C1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idpost_comment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16E65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8F72B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30D1E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F0D186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2022EEF9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08D7C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fk_post_comment_users1_idx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4AF8B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351F6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02D43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93157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AC7DB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604B8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3F00D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0F2C4A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75BB2FC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3682F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fk_post_comment_post1_idx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4C67D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38C95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921DA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8944E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post_idpost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924F75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305DA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8696B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515874" w14:textId="77777777" w:rsidR="00C90568" w:rsidRDefault="00C90568">
            <w:pPr>
              <w:rPr>
                <w:color w:val="000000"/>
              </w:rPr>
            </w:pPr>
          </w:p>
        </w:tc>
      </w:tr>
    </w:tbl>
    <w:p w14:paraId="2924FD19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41" w:name="_Toc8155455"/>
      <w:r>
        <w:rPr>
          <w:color w:val="000000"/>
        </w:rPr>
        <w:t>post_privacy</w:t>
      </w:r>
      <w:bookmarkEnd w:id="41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8"/>
        <w:gridCol w:w="1200"/>
        <w:gridCol w:w="600"/>
        <w:gridCol w:w="1050"/>
        <w:gridCol w:w="962"/>
        <w:gridCol w:w="1260"/>
        <w:gridCol w:w="690"/>
      </w:tblGrid>
      <w:tr w:rsidR="00C90568" w14:paraId="2A7D1D33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0E823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A68BE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5172B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AB660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75B1D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34981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BC791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08AFD2C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D604D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idPost_Privacy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83B73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18AB6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74298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6A89E5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38EC35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CA9B2C" w14:textId="77777777" w:rsidR="00C90568" w:rsidRDefault="00C90568"/>
        </w:tc>
      </w:tr>
      <w:tr w:rsidR="00C90568" w14:paraId="7947344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37114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Privacy 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9EFF4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varchar(45)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B5086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0F8884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F525E3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BB7213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13F913" w14:textId="77777777" w:rsidR="00C90568" w:rsidRDefault="00C90568"/>
        </w:tc>
      </w:tr>
    </w:tbl>
    <w:p w14:paraId="3BAC8019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42" w:name="_Toc8155456"/>
      <w:r>
        <w:rPr>
          <w:color w:val="000000"/>
        </w:rPr>
        <w:t>Indexes</w:t>
      </w:r>
      <w:bookmarkEnd w:id="42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5"/>
        <w:gridCol w:w="738"/>
        <w:gridCol w:w="749"/>
        <w:gridCol w:w="771"/>
        <w:gridCol w:w="1370"/>
        <w:gridCol w:w="1092"/>
        <w:gridCol w:w="920"/>
        <w:gridCol w:w="460"/>
        <w:gridCol w:w="985"/>
      </w:tblGrid>
      <w:tr w:rsidR="00C90568" w14:paraId="6AC22403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BB1AD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02A40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5C1B5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913D7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F07AF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AA230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0FBB4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919CC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37E7B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676D8EC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EC659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01941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9C02F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2A7CE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063BC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idPost_Privacy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2F176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A2B95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AD2B6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66DE5E" w14:textId="77777777" w:rsidR="00C90568" w:rsidRDefault="00C90568">
            <w:pPr>
              <w:rPr>
                <w:color w:val="000000"/>
              </w:rPr>
            </w:pPr>
          </w:p>
        </w:tc>
      </w:tr>
    </w:tbl>
    <w:p w14:paraId="710BE8FF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43" w:name="_Toc8155457"/>
      <w:r>
        <w:rPr>
          <w:color w:val="000000"/>
        </w:rPr>
        <w:t>post_rank</w:t>
      </w:r>
      <w:bookmarkEnd w:id="43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0"/>
        <w:gridCol w:w="1200"/>
        <w:gridCol w:w="600"/>
        <w:gridCol w:w="1050"/>
        <w:gridCol w:w="1431"/>
        <w:gridCol w:w="1130"/>
        <w:gridCol w:w="619"/>
      </w:tblGrid>
      <w:tr w:rsidR="00C90568" w14:paraId="555C1EA2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F6640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67BE2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F6A9C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DBCEF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9FE93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C2DD1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A97E3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6C27568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10031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idPost_rank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538C2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35A01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4B9B5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2929A7E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3D9770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E757FC" w14:textId="77777777" w:rsidR="00C90568" w:rsidRDefault="00C90568"/>
        </w:tc>
      </w:tr>
      <w:tr w:rsidR="00C90568" w14:paraId="63977D4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2E8BA6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likes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B031A6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6D9F0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7B5ED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F2ED0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7CB802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ABE5B1" w14:textId="77777777" w:rsidR="00C90568" w:rsidRDefault="00C90568"/>
        </w:tc>
      </w:tr>
      <w:tr w:rsidR="00C90568" w14:paraId="0C2D8BA5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AE260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F5791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342B9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78584E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E08120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 -&gt; 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C68BD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EF30BC" w14:textId="77777777" w:rsidR="00C90568" w:rsidRDefault="00C90568"/>
        </w:tc>
      </w:tr>
      <w:tr w:rsidR="00C90568" w14:paraId="1608DC06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52E96B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likedby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D19BB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4FA04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C3E994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E4B84B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7EF3E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5EE877" w14:textId="77777777" w:rsidR="00C90568" w:rsidRDefault="00C90568"/>
        </w:tc>
      </w:tr>
    </w:tbl>
    <w:p w14:paraId="6CED8DE5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44" w:name="_Toc8155458"/>
      <w:r>
        <w:rPr>
          <w:color w:val="000000"/>
        </w:rPr>
        <w:t>Indexes</w:t>
      </w:r>
      <w:bookmarkEnd w:id="44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8"/>
        <w:gridCol w:w="658"/>
        <w:gridCol w:w="667"/>
        <w:gridCol w:w="687"/>
        <w:gridCol w:w="987"/>
        <w:gridCol w:w="967"/>
        <w:gridCol w:w="817"/>
        <w:gridCol w:w="415"/>
        <w:gridCol w:w="874"/>
      </w:tblGrid>
      <w:tr w:rsidR="00C90568" w14:paraId="2B0F5E66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69817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9905C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7E8E4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246F5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CF3B4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22369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94F4E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83342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74B9F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302138C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A539D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A884D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FDB5A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2E975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6FDB7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idPost_rank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4414D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DF578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2F0DA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2B6728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102799C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8D176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fk_Post_rank_post1_idx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C842E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BA97D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60E93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E03E4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post_idpost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C2B67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DF9AD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435A1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E3B1C4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3A5E26F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4223A7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fk_Post_rank_users1_idx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5EB3C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22D72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A46CB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EBDD9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likedby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A077F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26381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426E2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896115" w14:textId="77777777" w:rsidR="00C90568" w:rsidRDefault="00C90568">
            <w:pPr>
              <w:rPr>
                <w:color w:val="000000"/>
              </w:rPr>
            </w:pPr>
          </w:p>
        </w:tc>
      </w:tr>
    </w:tbl>
    <w:p w14:paraId="49099E62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45" w:name="_Toc8155459"/>
      <w:r>
        <w:rPr>
          <w:color w:val="000000"/>
        </w:rPr>
        <w:t>post_status</w:t>
      </w:r>
      <w:bookmarkEnd w:id="45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3"/>
        <w:gridCol w:w="1200"/>
        <w:gridCol w:w="600"/>
        <w:gridCol w:w="1050"/>
        <w:gridCol w:w="1308"/>
        <w:gridCol w:w="1130"/>
        <w:gridCol w:w="619"/>
      </w:tblGrid>
      <w:tr w:rsidR="00C90568" w14:paraId="1D395720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0DE87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D9C3FC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4681C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ED0DF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3D03A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C14E5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E682E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78015B3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D033B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idpost_status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5D3CE3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F5B3E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033374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D9CC1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0789914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95699C" w14:textId="77777777" w:rsidR="00C90568" w:rsidRDefault="00C90568"/>
        </w:tc>
      </w:tr>
      <w:tr w:rsidR="00C90568" w14:paraId="2F6EF37E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161DA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7BAE09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varchar(50)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D0757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377382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56FFD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A0DA9B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EF3270" w14:textId="77777777" w:rsidR="00C90568" w:rsidRDefault="00C90568"/>
        </w:tc>
      </w:tr>
      <w:tr w:rsidR="00C90568" w14:paraId="7AFCC13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7FE58A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95C4E3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AF059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7561FE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3D30B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 -&gt; 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8244A7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909DA6" w14:textId="77777777" w:rsidR="00C90568" w:rsidRDefault="00C90568"/>
        </w:tc>
      </w:tr>
      <w:tr w:rsidR="00C90568" w14:paraId="56A91A0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8C777A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0D054C5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50CE0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FDA34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6EFEC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3082C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165434" w14:textId="77777777" w:rsidR="00C90568" w:rsidRDefault="00C90568"/>
        </w:tc>
      </w:tr>
    </w:tbl>
    <w:p w14:paraId="3058F8F4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46" w:name="_Toc8155460"/>
      <w:r>
        <w:rPr>
          <w:color w:val="000000"/>
        </w:rPr>
        <w:lastRenderedPageBreak/>
        <w:t>Indexes</w:t>
      </w:r>
      <w:bookmarkEnd w:id="46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2"/>
        <w:gridCol w:w="638"/>
        <w:gridCol w:w="647"/>
        <w:gridCol w:w="666"/>
        <w:gridCol w:w="1109"/>
        <w:gridCol w:w="937"/>
        <w:gridCol w:w="792"/>
        <w:gridCol w:w="403"/>
        <w:gridCol w:w="846"/>
      </w:tblGrid>
      <w:tr w:rsidR="00C90568" w14:paraId="36DF6580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53842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00B78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8CE80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AEC48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B6B41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283EB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FA89D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878A2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CC9E3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5A3242F5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45A31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8E56B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A073A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81C61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98C32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idpost_status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82CF5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58E3D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2A9C6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BE222F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4F48D0E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3FA1B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fk_post_status_post1_idx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2B0AB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46311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D73FA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B2289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post_idpost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CBD56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C8067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AC3ED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F2DE5A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334AD35C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83F0B6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fk_post_status_users1_idx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B63D1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51DC4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7BF8C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04405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26079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FE744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C0107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43F63F" w14:textId="77777777" w:rsidR="00C90568" w:rsidRDefault="00C90568">
            <w:pPr>
              <w:rPr>
                <w:color w:val="000000"/>
              </w:rPr>
            </w:pPr>
          </w:p>
        </w:tc>
      </w:tr>
    </w:tbl>
    <w:p w14:paraId="589B4FA8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47" w:name="_Toc8155461"/>
      <w:r>
        <w:rPr>
          <w:color w:val="000000"/>
        </w:rPr>
        <w:t>post_type</w:t>
      </w:r>
      <w:bookmarkEnd w:id="47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7"/>
        <w:gridCol w:w="1230"/>
        <w:gridCol w:w="600"/>
        <w:gridCol w:w="1050"/>
        <w:gridCol w:w="1052"/>
        <w:gridCol w:w="1377"/>
        <w:gridCol w:w="754"/>
      </w:tblGrid>
      <w:tr w:rsidR="00C90568" w14:paraId="78806E37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4BB4B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601A9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E9958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1976F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F5BA4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F8C3E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809FD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0AD736F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112AE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idpost_type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A750DC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D5CE4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576924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693A68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F287B0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4C57F6" w14:textId="77777777" w:rsidR="00C90568" w:rsidRDefault="00C90568"/>
        </w:tc>
      </w:tr>
      <w:tr w:rsidR="00C90568" w14:paraId="108EB44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633BF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type_name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01A949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varchar(100)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C834E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A26487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F74404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0F93767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CF3E1E" w14:textId="77777777" w:rsidR="00C90568" w:rsidRDefault="00C90568"/>
        </w:tc>
      </w:tr>
    </w:tbl>
    <w:p w14:paraId="4DA5F3A9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48" w:name="_Toc8155462"/>
      <w:r>
        <w:rPr>
          <w:color w:val="000000"/>
        </w:rPr>
        <w:t>Indexes</w:t>
      </w:r>
      <w:bookmarkEnd w:id="48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686"/>
        <w:gridCol w:w="695"/>
        <w:gridCol w:w="716"/>
        <w:gridCol w:w="1000"/>
        <w:gridCol w:w="1010"/>
        <w:gridCol w:w="853"/>
        <w:gridCol w:w="430"/>
        <w:gridCol w:w="912"/>
      </w:tblGrid>
      <w:tr w:rsidR="00C90568" w14:paraId="5A7A0DB3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81704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BC9A5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792FD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2DA5E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422B0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7916B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69314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94B05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3CAB0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7FC34BF6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6C63E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420AA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A0AD0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1A83A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39EB5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idpost_type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067FF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67EDE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1EF2E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59CABC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3EE224C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460904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type_name_UNIQUE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D4A09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228FC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F3005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5FE54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type_name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EC14C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E53E4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920D1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0E1902" w14:textId="77777777" w:rsidR="00C90568" w:rsidRDefault="00C90568">
            <w:pPr>
              <w:rPr>
                <w:color w:val="000000"/>
              </w:rPr>
            </w:pPr>
          </w:p>
        </w:tc>
      </w:tr>
    </w:tbl>
    <w:p w14:paraId="04AA22AB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49" w:name="_Toc8155463"/>
      <w:r>
        <w:rPr>
          <w:color w:val="000000"/>
        </w:rPr>
        <w:t>privilages</w:t>
      </w:r>
      <w:bookmarkEnd w:id="49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0"/>
        <w:gridCol w:w="1200"/>
        <w:gridCol w:w="600"/>
        <w:gridCol w:w="1050"/>
        <w:gridCol w:w="1341"/>
        <w:gridCol w:w="1130"/>
        <w:gridCol w:w="619"/>
      </w:tblGrid>
      <w:tr w:rsidR="00C90568" w14:paraId="2C8A121A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009FF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056FC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9E86E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AA22B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017A9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C9366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39840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01B7627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E52CF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idPrivilages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FAB814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74A18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654561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2380D0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0119EF4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0BC5FC" w14:textId="77777777" w:rsidR="00C90568" w:rsidRDefault="00C90568"/>
        </w:tc>
      </w:tr>
      <w:tr w:rsidR="00C90568" w14:paraId="042EEEF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4923E7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user_type_iduser_type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F3495C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52235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921AC8D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E553B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user_type -&gt; iduser_type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C8AF86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029C31" w14:textId="77777777" w:rsidR="00C90568" w:rsidRDefault="00C90568"/>
        </w:tc>
      </w:tr>
      <w:tr w:rsidR="00C90568" w14:paraId="005DE3DE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91B06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interfaces_idinterfaces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283362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480EA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6693D4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41F53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interfaces -&gt; idinterfaces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6950F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530118" w14:textId="77777777" w:rsidR="00C90568" w:rsidRDefault="00C90568"/>
        </w:tc>
      </w:tr>
    </w:tbl>
    <w:p w14:paraId="2CFB6FBA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50" w:name="_Toc8155464"/>
      <w:r>
        <w:rPr>
          <w:color w:val="000000"/>
        </w:rPr>
        <w:t>Indexes</w:t>
      </w:r>
      <w:bookmarkEnd w:id="50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4"/>
        <w:gridCol w:w="583"/>
        <w:gridCol w:w="591"/>
        <w:gridCol w:w="607"/>
        <w:gridCol w:w="1573"/>
        <w:gridCol w:w="850"/>
        <w:gridCol w:w="721"/>
        <w:gridCol w:w="372"/>
        <w:gridCol w:w="769"/>
      </w:tblGrid>
      <w:tr w:rsidR="00C90568" w14:paraId="54894023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F9EF4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5CCA8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D1D00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260DC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EB93D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926A7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0AC07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85F39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DEAC6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4A1C0AF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6E728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2D846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3C726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FE9CB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CFA9A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idPrivilages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ACE90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7383B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90A76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71C192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473E138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DE0C4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fk_Privilages_user_type1_idx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8A22D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674F2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55264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A921D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user_type_iduser_type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85197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2EBF9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783FF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3AF7B7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0CC027F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7FF90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fk_Privilages_interfaces1_idx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81A3B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71737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67CF5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88E82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interfaces_idinterfaces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402EC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4FBB7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D6E9D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D6C13E" w14:textId="77777777" w:rsidR="00C90568" w:rsidRDefault="00C90568">
            <w:pPr>
              <w:rPr>
                <w:color w:val="000000"/>
              </w:rPr>
            </w:pPr>
          </w:p>
        </w:tc>
      </w:tr>
    </w:tbl>
    <w:p w14:paraId="42C9EA4C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51" w:name="_Toc8155465"/>
      <w:r>
        <w:rPr>
          <w:color w:val="000000"/>
        </w:rPr>
        <w:t>purchase_history</w:t>
      </w:r>
      <w:bookmarkEnd w:id="51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878"/>
        <w:gridCol w:w="416"/>
        <w:gridCol w:w="2008"/>
        <w:gridCol w:w="983"/>
        <w:gridCol w:w="972"/>
        <w:gridCol w:w="539"/>
      </w:tblGrid>
      <w:tr w:rsidR="00C90568" w14:paraId="1C7CB1ED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2E4EF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97F5A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B8E48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242AD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8B85F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9F401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6B0A7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1827991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C283E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idpurchase_history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4AEE3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A2725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09B88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F88748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6A9B24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CE8095" w14:textId="77777777" w:rsidR="00C90568" w:rsidRDefault="00C90568"/>
        </w:tc>
      </w:tr>
      <w:tr w:rsidR="00C90568" w14:paraId="0FC1FBC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27D8D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B6D51A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19F8D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6D6638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F738B4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471A5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CB8533" w14:textId="77777777" w:rsidR="00C90568" w:rsidRDefault="00C90568"/>
        </w:tc>
      </w:tr>
      <w:tr w:rsidR="00C90568" w14:paraId="46C3CCB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E5AE2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rate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9560CD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double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3780A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504E41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D6F28C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23C404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23C185" w14:textId="77777777" w:rsidR="00C90568" w:rsidRDefault="00C90568"/>
        </w:tc>
      </w:tr>
      <w:tr w:rsidR="00C90568" w14:paraId="3535E06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91EB5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FF28EC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double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D1D34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A33A10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F7478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8036CC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C31CD6" w14:textId="77777777" w:rsidR="00C90568" w:rsidRDefault="00C90568"/>
        </w:tc>
      </w:tr>
      <w:tr w:rsidR="00C90568" w14:paraId="55901559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EFDFF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70B95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82FC9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204F3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8B090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ad_status -&gt; </w:t>
            </w:r>
            <w:r>
              <w:rPr>
                <w:color w:val="000000"/>
              </w:rPr>
              <w:lastRenderedPageBreak/>
              <w:t>idAd_status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E73A6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B82C81" w14:textId="77777777" w:rsidR="00C90568" w:rsidRDefault="00C90568"/>
        </w:tc>
      </w:tr>
      <w:tr w:rsidR="00C90568" w14:paraId="66E5AB3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8FD1E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datetime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75155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C1675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A5D37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CURRENT_TIMESTAMP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AF3150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0387CE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7DB715" w14:textId="77777777" w:rsidR="00C90568" w:rsidRDefault="00C90568"/>
        </w:tc>
      </w:tr>
      <w:tr w:rsidR="00C90568" w14:paraId="69C5C233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E76B3A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hours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0953A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DB27B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8FE04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9C48E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A6A853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947E7F" w14:textId="77777777" w:rsidR="00C90568" w:rsidRDefault="00C90568"/>
        </w:tc>
      </w:tr>
    </w:tbl>
    <w:p w14:paraId="62B8063A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52" w:name="_Toc8155466"/>
      <w:r>
        <w:rPr>
          <w:color w:val="000000"/>
        </w:rPr>
        <w:t>Indexes</w:t>
      </w:r>
      <w:bookmarkEnd w:id="52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6"/>
        <w:gridCol w:w="567"/>
        <w:gridCol w:w="575"/>
        <w:gridCol w:w="591"/>
        <w:gridCol w:w="1282"/>
        <w:gridCol w:w="827"/>
        <w:gridCol w:w="701"/>
        <w:gridCol w:w="363"/>
        <w:gridCol w:w="748"/>
      </w:tblGrid>
      <w:tr w:rsidR="00C90568" w14:paraId="3C3FB897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D3C7E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A87A7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6E7AF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26F88C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DF25A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B4CFC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933FF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0A7FB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D248C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70A3006D" w14:textId="77777777" w:rsidTr="00C90568"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9943B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C7623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0F2AA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E4004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EB020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idpurchase_history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B896E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824B7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96513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B5EF1D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4BC3EFB6" w14:textId="77777777" w:rsidTr="00C90568"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38544E1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1544587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7A02A917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531DCBB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1D2F2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A5E44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34134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D3375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63FF148A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</w:p>
        </w:tc>
      </w:tr>
      <w:tr w:rsidR="00C90568" w14:paraId="76B4FE43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D0037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fk_purchase_history_users1_idx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20D63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C7302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904EF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3350E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B34D5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A9D40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37BB7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20143B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63A740A6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8B40A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fk_purchase_history_Ad_status1_idx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3C51A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15980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77653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72F33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0E9E8C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9361E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1E8A7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B2F67F" w14:textId="77777777" w:rsidR="00C90568" w:rsidRDefault="00C90568">
            <w:pPr>
              <w:rPr>
                <w:color w:val="000000"/>
              </w:rPr>
            </w:pPr>
          </w:p>
        </w:tc>
      </w:tr>
    </w:tbl>
    <w:p w14:paraId="22680A55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53" w:name="_Toc8155467"/>
      <w:r>
        <w:rPr>
          <w:color w:val="000000"/>
        </w:rPr>
        <w:t>tailzconfig</w:t>
      </w:r>
      <w:bookmarkEnd w:id="53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0"/>
        <w:gridCol w:w="1200"/>
        <w:gridCol w:w="600"/>
        <w:gridCol w:w="1050"/>
        <w:gridCol w:w="1348"/>
        <w:gridCol w:w="1765"/>
        <w:gridCol w:w="967"/>
      </w:tblGrid>
      <w:tr w:rsidR="00C90568" w14:paraId="2F87CA2B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61132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299D5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84B21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B2219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C0400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661F9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D6E12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446A453E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638DE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482FFD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65B88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65E98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BD37A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0E2BC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B2977C" w14:textId="77777777" w:rsidR="00C90568" w:rsidRDefault="00C90568"/>
        </w:tc>
      </w:tr>
      <w:tr w:rsidR="00C90568" w14:paraId="6CF26CEC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EF232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2481E2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97987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C0CD26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8ADC0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2805B6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6FD2AF" w14:textId="77777777" w:rsidR="00C90568" w:rsidRDefault="00C90568"/>
        </w:tc>
      </w:tr>
      <w:tr w:rsidR="00C90568" w14:paraId="72A1D49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49826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state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1CC68B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tinyint(1)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F9988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5CC783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5EB20D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E15EC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FF0CFB" w14:textId="77777777" w:rsidR="00C90568" w:rsidRDefault="00C90568"/>
        </w:tc>
      </w:tr>
    </w:tbl>
    <w:p w14:paraId="4565BC23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54" w:name="_Toc8155468"/>
      <w:r>
        <w:rPr>
          <w:color w:val="000000"/>
        </w:rPr>
        <w:lastRenderedPageBreak/>
        <w:t>Indexes</w:t>
      </w:r>
      <w:bookmarkEnd w:id="54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8"/>
        <w:gridCol w:w="763"/>
        <w:gridCol w:w="774"/>
        <w:gridCol w:w="797"/>
        <w:gridCol w:w="841"/>
        <w:gridCol w:w="1130"/>
        <w:gridCol w:w="952"/>
        <w:gridCol w:w="474"/>
        <w:gridCol w:w="1019"/>
      </w:tblGrid>
      <w:tr w:rsidR="00C90568" w14:paraId="67C0375B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EF5A5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6A7ED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91156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EE469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17D21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E3D37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35240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B4BEB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004807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5E2240E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1882C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5D517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0B789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1EB07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65B7F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4FC25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E0741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D2EF2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2C64C2" w14:textId="77777777" w:rsidR="00C90568" w:rsidRDefault="00C90568">
            <w:pPr>
              <w:rPr>
                <w:color w:val="000000"/>
              </w:rPr>
            </w:pPr>
          </w:p>
        </w:tc>
      </w:tr>
    </w:tbl>
    <w:p w14:paraId="63213410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55" w:name="_Toc8155469"/>
      <w:r>
        <w:rPr>
          <w:color w:val="000000"/>
        </w:rPr>
        <w:t>uap</w:t>
      </w:r>
      <w:bookmarkEnd w:id="55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1"/>
        <w:gridCol w:w="1200"/>
        <w:gridCol w:w="600"/>
        <w:gridCol w:w="1050"/>
        <w:gridCol w:w="1709"/>
        <w:gridCol w:w="1266"/>
        <w:gridCol w:w="694"/>
      </w:tblGrid>
      <w:tr w:rsidR="00C90568" w14:paraId="2321466B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D7289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3D46C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D222C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8D133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028216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95DA7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E9BDB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62978EF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973E6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idUAP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42C759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E65C7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758DAD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C9273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F39066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F78433" w14:textId="77777777" w:rsidR="00C90568" w:rsidRDefault="00C90568"/>
        </w:tc>
      </w:tr>
      <w:tr w:rsidR="00C90568" w14:paraId="0225953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55607E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Preference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63A0C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1BFEC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0A2E9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AA8BA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BC9156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2059E5" w14:textId="77777777" w:rsidR="00C90568" w:rsidRDefault="00C90568"/>
        </w:tc>
      </w:tr>
      <w:tr w:rsidR="00C90568" w14:paraId="7029916C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DAFFFA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9B0A3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E3BC3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B87AD3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4CB94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6BF331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5D6CF3" w14:textId="77777777" w:rsidR="00C90568" w:rsidRDefault="00C90568"/>
        </w:tc>
      </w:tr>
    </w:tbl>
    <w:p w14:paraId="05BCD2B3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56" w:name="_Toc8155470"/>
      <w:r>
        <w:rPr>
          <w:color w:val="000000"/>
        </w:rPr>
        <w:t>Indexes</w:t>
      </w:r>
      <w:bookmarkEnd w:id="56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9"/>
        <w:gridCol w:w="626"/>
        <w:gridCol w:w="635"/>
        <w:gridCol w:w="653"/>
        <w:gridCol w:w="1087"/>
        <w:gridCol w:w="918"/>
        <w:gridCol w:w="776"/>
        <w:gridCol w:w="396"/>
        <w:gridCol w:w="830"/>
      </w:tblGrid>
      <w:tr w:rsidR="00C90568" w14:paraId="25B55E9B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EBD73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AD6AE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EAB95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D4487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EC061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B2A7E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E012F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943B97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2DCA4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650B54B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FB3A3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F5755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A3AC9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215EB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3AA8D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idUAP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6BC90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0BB65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05EBBD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58DC61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3BE7AA9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BD289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fk_User_location_users1_idx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CC548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D4513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3C29A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15FB8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5E3A9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F970B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66047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C6C105" w14:textId="77777777" w:rsidR="00C90568" w:rsidRDefault="00C90568">
            <w:pPr>
              <w:rPr>
                <w:color w:val="000000"/>
              </w:rPr>
            </w:pPr>
          </w:p>
        </w:tc>
      </w:tr>
    </w:tbl>
    <w:p w14:paraId="41885186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57" w:name="_Toc8155471"/>
      <w:r>
        <w:rPr>
          <w:color w:val="000000"/>
        </w:rPr>
        <w:t>users</w:t>
      </w:r>
      <w:bookmarkEnd w:id="57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0"/>
        <w:gridCol w:w="1230"/>
        <w:gridCol w:w="600"/>
        <w:gridCol w:w="1050"/>
        <w:gridCol w:w="1311"/>
        <w:gridCol w:w="1130"/>
        <w:gridCol w:w="619"/>
      </w:tblGrid>
      <w:tr w:rsidR="00C90568" w14:paraId="1CC7F571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AC666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1E09C3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0D6937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E35A9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1785C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744C0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95AAD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29E27F4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1FA2C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idusers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B48502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5F79F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D6C336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0BB73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80DFEC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1B2EE3" w14:textId="77777777" w:rsidR="00C90568" w:rsidRDefault="00C90568"/>
        </w:tc>
      </w:tr>
      <w:tr w:rsidR="00C90568" w14:paraId="3C6A3CC5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388A5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firstname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2058D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varchar(255)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FD082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2E5DB1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CD18A8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37B833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A26E31" w14:textId="77777777" w:rsidR="00C90568" w:rsidRDefault="00C90568"/>
        </w:tc>
      </w:tr>
      <w:tr w:rsidR="00C90568" w14:paraId="7BE585C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AA2BC7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lastname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5E65C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varchar(255)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747AF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9EE5A6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DCCB87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78B2B1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6BF011" w14:textId="77777777" w:rsidR="00C90568" w:rsidRDefault="00C90568"/>
        </w:tc>
      </w:tr>
      <w:tr w:rsidR="00C90568" w14:paraId="07BB72F8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49253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email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2487D1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7B2D8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8F3EC9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686036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3FE47D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2D6654" w14:textId="77777777" w:rsidR="00C90568" w:rsidRDefault="00C90568"/>
        </w:tc>
      </w:tr>
      <w:tr w:rsidR="00C90568" w14:paraId="6A9F4C7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364E63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status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6A11F1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3F2C8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9D33E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DD098C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C4179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CA3D51" w14:textId="77777777" w:rsidR="00C90568" w:rsidRDefault="00C90568"/>
        </w:tc>
      </w:tr>
      <w:tr w:rsidR="00C90568" w14:paraId="28CF0F3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45CE7E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hash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0FA060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text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884C3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E1469B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5E73C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8BD64E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A95FDB" w14:textId="77777777" w:rsidR="00C90568" w:rsidRDefault="00C90568"/>
        </w:tc>
      </w:tr>
      <w:tr w:rsidR="00C90568" w14:paraId="4BFD96A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880687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user_type_iduser_type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6F3672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887F3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864079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64185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user_type -&gt; iduser_type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072FF3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C775C3" w14:textId="77777777" w:rsidR="00C90568" w:rsidRDefault="00C90568"/>
        </w:tc>
      </w:tr>
    </w:tbl>
    <w:p w14:paraId="5A8A46B5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58" w:name="_Toc8155472"/>
      <w:r>
        <w:rPr>
          <w:color w:val="000000"/>
        </w:rPr>
        <w:t>Indexes</w:t>
      </w:r>
      <w:bookmarkEnd w:id="58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8"/>
        <w:gridCol w:w="608"/>
        <w:gridCol w:w="616"/>
        <w:gridCol w:w="634"/>
        <w:gridCol w:w="1650"/>
        <w:gridCol w:w="890"/>
        <w:gridCol w:w="753"/>
        <w:gridCol w:w="386"/>
        <w:gridCol w:w="805"/>
      </w:tblGrid>
      <w:tr w:rsidR="00C90568" w14:paraId="7976EA30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C7821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D7961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A6888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CFE95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37DA6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C3019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215CC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F0B3A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28EF7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5F7C26D9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03245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9686B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BAAAD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37DE5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59248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DAD14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9BEEF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2AF62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315AFA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527E623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EB40C1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fk_users_user_type_idx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1FF17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80769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53714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2E720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user_type_iduser_type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D8AB2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2B657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DF6B3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208AEC" w14:textId="77777777" w:rsidR="00C90568" w:rsidRDefault="00C90568">
            <w:pPr>
              <w:rPr>
                <w:color w:val="000000"/>
              </w:rPr>
            </w:pPr>
          </w:p>
        </w:tc>
      </w:tr>
    </w:tbl>
    <w:p w14:paraId="5589BF33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59" w:name="_Toc8155473"/>
      <w:r>
        <w:rPr>
          <w:color w:val="000000"/>
        </w:rPr>
        <w:t>user_bookmarks</w:t>
      </w:r>
      <w:bookmarkEnd w:id="59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8"/>
        <w:gridCol w:w="1200"/>
        <w:gridCol w:w="600"/>
        <w:gridCol w:w="1050"/>
        <w:gridCol w:w="853"/>
        <w:gridCol w:w="1130"/>
        <w:gridCol w:w="619"/>
      </w:tblGrid>
      <w:tr w:rsidR="00C90568" w14:paraId="594D3420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078F9B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10DAC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A6542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0F6E45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A2895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7C91A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EB5CA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5BA4B08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D58CD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iduser_bookmarks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88C614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23F36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3D1321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139D9F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92C54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A76A45" w14:textId="77777777" w:rsidR="00C90568" w:rsidRDefault="00C90568"/>
        </w:tc>
      </w:tr>
      <w:tr w:rsidR="00C90568" w14:paraId="232B2295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144417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notice_time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85108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varchar(45)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D7F3A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AACA4B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1F98C8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34FC1B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B894A3" w14:textId="77777777" w:rsidR="00C90568" w:rsidRDefault="00C90568"/>
        </w:tc>
      </w:tr>
      <w:tr w:rsidR="00C90568" w14:paraId="0CEEE09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DA813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9C5269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122C6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3F7133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E66C6B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DA3C3C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458AE9" w14:textId="77777777" w:rsidR="00C90568" w:rsidRDefault="00C90568"/>
        </w:tc>
      </w:tr>
      <w:tr w:rsidR="00C90568" w14:paraId="3179D846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29DEF0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post_idpost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5A62DF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8FDC0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F7E7C7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83C032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post -&gt; 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70FE3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2D5DC87" w14:textId="77777777" w:rsidR="00C90568" w:rsidRDefault="00C90568"/>
        </w:tc>
      </w:tr>
    </w:tbl>
    <w:p w14:paraId="2A6AB5DF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60" w:name="_Toc8155474"/>
      <w:r>
        <w:rPr>
          <w:color w:val="000000"/>
        </w:rPr>
        <w:lastRenderedPageBreak/>
        <w:t>Indexes</w:t>
      </w:r>
      <w:bookmarkEnd w:id="60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3"/>
        <w:gridCol w:w="597"/>
        <w:gridCol w:w="605"/>
        <w:gridCol w:w="622"/>
        <w:gridCol w:w="1323"/>
        <w:gridCol w:w="872"/>
        <w:gridCol w:w="739"/>
        <w:gridCol w:w="380"/>
        <w:gridCol w:w="789"/>
      </w:tblGrid>
      <w:tr w:rsidR="00C90568" w14:paraId="1B3EB036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CFE79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F4021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01FB3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0F170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F2CA7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4E4B8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B3CC5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B2E0B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63FF1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53DCBF1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FAD5B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E4CB7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5F01E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D8DB0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585D5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iduser_bookmarks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0271E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9D7AE5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470A4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62301D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5F152D9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9AFD04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fk_user_notice_users1_idx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2E9566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A3652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6BB56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1AE10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0385EC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98D4D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29AF5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3987A1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3BFBAABE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81D3B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fk_user_bookmarks_post1_idx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A4DF1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D10332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86398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58CC6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post_idpost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A64A4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7C953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74DF0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9DFCE6" w14:textId="77777777" w:rsidR="00C90568" w:rsidRDefault="00C90568">
            <w:pPr>
              <w:rPr>
                <w:color w:val="000000"/>
              </w:rPr>
            </w:pPr>
          </w:p>
        </w:tc>
      </w:tr>
    </w:tbl>
    <w:p w14:paraId="40D214CA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61" w:name="_Toc8155475"/>
      <w:r>
        <w:rPr>
          <w:color w:val="000000"/>
        </w:rPr>
        <w:t>user_followed_ad_catergories</w:t>
      </w:r>
      <w:bookmarkEnd w:id="61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2"/>
        <w:gridCol w:w="1200"/>
        <w:gridCol w:w="600"/>
        <w:gridCol w:w="1050"/>
        <w:gridCol w:w="2119"/>
        <w:gridCol w:w="1130"/>
        <w:gridCol w:w="619"/>
      </w:tblGrid>
      <w:tr w:rsidR="00C90568" w14:paraId="5F3C759D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74541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CAAD8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6EFBB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DBB6AC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FB4EB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06E1A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0C699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68312C2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78F01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hid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A0477A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E2DCF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442B80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45AEAE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4B399A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EDB479" w14:textId="77777777" w:rsidR="00C90568" w:rsidRDefault="00C90568"/>
        </w:tc>
      </w:tr>
      <w:tr w:rsidR="00C90568" w14:paraId="0DD1A905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785FE3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036161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BB9EE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CAF302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D96254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9DF8C0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5C9520" w14:textId="77777777" w:rsidR="00C90568" w:rsidRDefault="00C90568"/>
        </w:tc>
      </w:tr>
      <w:tr w:rsidR="00C90568" w14:paraId="202F36C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4DE7BA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adcategory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BFAC4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40F43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E696D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355EF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ad_categories -&gt; idAd_category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881D2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7D3B763" w14:textId="77777777" w:rsidR="00C90568" w:rsidRDefault="00C90568"/>
        </w:tc>
      </w:tr>
    </w:tbl>
    <w:p w14:paraId="4E55DDD1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62" w:name="_Toc8155476"/>
      <w:r>
        <w:rPr>
          <w:color w:val="000000"/>
        </w:rPr>
        <w:t>Indexes</w:t>
      </w:r>
      <w:bookmarkEnd w:id="62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0"/>
        <w:gridCol w:w="521"/>
        <w:gridCol w:w="528"/>
        <w:gridCol w:w="543"/>
        <w:gridCol w:w="890"/>
        <w:gridCol w:w="755"/>
        <w:gridCol w:w="642"/>
        <w:gridCol w:w="337"/>
        <w:gridCol w:w="684"/>
      </w:tblGrid>
      <w:tr w:rsidR="00C90568" w14:paraId="1F706776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2B6D1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06221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55BDE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63AEB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33AF1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D0561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82FF9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93A11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97BE6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560728F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3DDF0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A1DC1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865D2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B0EE4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B0C67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hid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BBC74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D90A9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774EB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13AE00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3265890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BA7173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fk_user_warning_users1_idx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9F490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C276B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5192D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7B10D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4277C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FACFF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07E35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AA0A9A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067225B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472F54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fk_user_followed_ad_catergories_Ad_categories1_idx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EF9C8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054E05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2FB97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EA928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adcategory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04E4E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CEF6F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E55BA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F96A5D" w14:textId="77777777" w:rsidR="00C90568" w:rsidRDefault="00C90568">
            <w:pPr>
              <w:rPr>
                <w:color w:val="000000"/>
              </w:rPr>
            </w:pPr>
          </w:p>
        </w:tc>
      </w:tr>
    </w:tbl>
    <w:p w14:paraId="641D8C3C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63" w:name="_Toc8155477"/>
      <w:r>
        <w:rPr>
          <w:color w:val="000000"/>
        </w:rPr>
        <w:lastRenderedPageBreak/>
        <w:t>user_login</w:t>
      </w:r>
      <w:bookmarkEnd w:id="63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3"/>
        <w:gridCol w:w="1230"/>
        <w:gridCol w:w="600"/>
        <w:gridCol w:w="1050"/>
        <w:gridCol w:w="1378"/>
        <w:gridCol w:w="1130"/>
        <w:gridCol w:w="619"/>
      </w:tblGrid>
      <w:tr w:rsidR="00C90568" w14:paraId="6842193E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99C0D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872F2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27BB9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55397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8A9CB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AAF67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BD1E5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327CA3C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CF425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iduser_login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3166F1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46E2C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769AB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1B82E7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79B8E0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B644DC" w14:textId="77777777" w:rsidR="00C90568" w:rsidRDefault="00C90568"/>
        </w:tc>
      </w:tr>
      <w:tr w:rsidR="00C90568" w14:paraId="1752E6E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A507A6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0236823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varchar(255)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5ED1D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A6129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249FCC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1326A1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BDE04E" w14:textId="77777777" w:rsidR="00C90568" w:rsidRDefault="00C90568"/>
        </w:tc>
      </w:tr>
      <w:tr w:rsidR="00C90568" w14:paraId="2CDBAF9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7017B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password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4A7005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varchar(255)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B82D8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B89433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1A5848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B9AC08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097BB5" w14:textId="77777777" w:rsidR="00C90568" w:rsidRDefault="00C90568"/>
        </w:tc>
      </w:tr>
      <w:tr w:rsidR="00C90568" w14:paraId="3B7F3C9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EAF4DE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C09C0E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A2F696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EC6F1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6F1459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6C58A3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912D2E" w14:textId="77777777" w:rsidR="00C90568" w:rsidRDefault="00C90568"/>
        </w:tc>
      </w:tr>
    </w:tbl>
    <w:p w14:paraId="1B44BDFC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64" w:name="_Toc8155478"/>
      <w:r>
        <w:rPr>
          <w:color w:val="000000"/>
        </w:rPr>
        <w:t>Indexes</w:t>
      </w:r>
      <w:bookmarkEnd w:id="64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3"/>
        <w:gridCol w:w="644"/>
        <w:gridCol w:w="653"/>
        <w:gridCol w:w="672"/>
        <w:gridCol w:w="1120"/>
        <w:gridCol w:w="946"/>
        <w:gridCol w:w="800"/>
        <w:gridCol w:w="407"/>
        <w:gridCol w:w="855"/>
      </w:tblGrid>
      <w:tr w:rsidR="00C90568" w14:paraId="6702705C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391E7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51FA9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066FE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FEF77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6832D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7385A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DC055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C54C4C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0CBED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7F98165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9D57F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451AD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24729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4CF0A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BA3DA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iduser_login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DBB52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C0E38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E53D0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6436D3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2DC76C8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9DF1B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username_UNIQUE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4E680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F97BA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09AED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84C9D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401A3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3B8DE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BF6E1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EE873F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432EB3FE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9A6AE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fk_user_login_users1_idx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04ECA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0F875E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CEE1B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B65DC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37B65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85BF44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B780F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DA7105" w14:textId="77777777" w:rsidR="00C90568" w:rsidRDefault="00C90568">
            <w:pPr>
              <w:rPr>
                <w:color w:val="000000"/>
              </w:rPr>
            </w:pPr>
          </w:p>
        </w:tc>
      </w:tr>
    </w:tbl>
    <w:p w14:paraId="71BBF5AE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65" w:name="_Toc8155479"/>
      <w:r>
        <w:rPr>
          <w:color w:val="000000"/>
        </w:rPr>
        <w:t>user_privacy</w:t>
      </w:r>
      <w:bookmarkEnd w:id="65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1200"/>
        <w:gridCol w:w="600"/>
        <w:gridCol w:w="1050"/>
        <w:gridCol w:w="1197"/>
        <w:gridCol w:w="1130"/>
        <w:gridCol w:w="619"/>
      </w:tblGrid>
      <w:tr w:rsidR="00C90568" w14:paraId="27FA617D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CD0F5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D1810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50956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808DC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CBBA5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B8C4D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655F0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071616F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7AADC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iduser_privacy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68D1E7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49706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68C41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38003E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D6E52D1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6C0559" w14:textId="77777777" w:rsidR="00C90568" w:rsidRDefault="00C90568"/>
        </w:tc>
      </w:tr>
      <w:tr w:rsidR="00C90568" w14:paraId="08AFB7E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7C412B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privacy_name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DD125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varchar(50)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15A06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B72825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8BEB08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C478B5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5799B0" w14:textId="77777777" w:rsidR="00C90568" w:rsidRDefault="00C90568"/>
        </w:tc>
      </w:tr>
      <w:tr w:rsidR="00C90568" w14:paraId="1EDB5922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2FC16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1BA97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F412FA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CD989E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64D0C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A9FAA5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01670E" w14:textId="77777777" w:rsidR="00C90568" w:rsidRDefault="00C90568"/>
        </w:tc>
      </w:tr>
    </w:tbl>
    <w:p w14:paraId="5FF7270B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66" w:name="_Toc8155480"/>
      <w:r>
        <w:rPr>
          <w:color w:val="000000"/>
        </w:rPr>
        <w:lastRenderedPageBreak/>
        <w:t>Indexes</w:t>
      </w:r>
      <w:bookmarkEnd w:id="66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9"/>
        <w:gridCol w:w="635"/>
        <w:gridCol w:w="644"/>
        <w:gridCol w:w="662"/>
        <w:gridCol w:w="1138"/>
        <w:gridCol w:w="931"/>
        <w:gridCol w:w="788"/>
        <w:gridCol w:w="401"/>
        <w:gridCol w:w="842"/>
      </w:tblGrid>
      <w:tr w:rsidR="00C90568" w14:paraId="134FB0AC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A1CBF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1A2C4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20809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F13B6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80BA8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7FC9D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6F3B4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4234D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F2D7D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19846640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396E3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46ACA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5AF0D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D738E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AF085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iduser_privacy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DF558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E031B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BE0435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848F91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75F2CD3F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535E0D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fk_user_status_users1_idx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4BC010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913E72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9785A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EE4FB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763F8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711D6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80D03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C03D0B" w14:textId="77777777" w:rsidR="00C90568" w:rsidRDefault="00C90568">
            <w:pPr>
              <w:rPr>
                <w:color w:val="000000"/>
              </w:rPr>
            </w:pPr>
          </w:p>
        </w:tc>
      </w:tr>
    </w:tbl>
    <w:p w14:paraId="7EB8ECA2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67" w:name="_Toc8155481"/>
      <w:r>
        <w:rPr>
          <w:color w:val="000000"/>
        </w:rPr>
        <w:t>user_profile_pic</w:t>
      </w:r>
      <w:bookmarkEnd w:id="67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2"/>
        <w:gridCol w:w="1230"/>
        <w:gridCol w:w="600"/>
        <w:gridCol w:w="1050"/>
        <w:gridCol w:w="889"/>
        <w:gridCol w:w="1130"/>
        <w:gridCol w:w="619"/>
      </w:tblGrid>
      <w:tr w:rsidR="00C90568" w14:paraId="53535718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5B01B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5D442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0CB6B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CA011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999AB1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D03404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6874B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7DCB6321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F4104C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iduser_profile_pic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61A7C1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96D5FF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068FA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C27B45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FFF257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00B923" w14:textId="77777777" w:rsidR="00C90568" w:rsidRDefault="00C90568"/>
        </w:tc>
      </w:tr>
      <w:tr w:rsidR="00C90568" w14:paraId="33C1907D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A6ED15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image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E247D2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varchar(255)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EA339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CAA5DD" w14:textId="77777777" w:rsidR="00C90568" w:rsidRDefault="00C90568">
            <w:pPr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49DFF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229213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4AC057" w14:textId="77777777" w:rsidR="00C90568" w:rsidRDefault="00C90568"/>
        </w:tc>
      </w:tr>
      <w:tr w:rsidR="00C90568" w14:paraId="702C046A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3D0DEC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00650C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313986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478C46A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13DE5C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users -&gt; 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46770B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351B226" w14:textId="77777777" w:rsidR="00C90568" w:rsidRDefault="00C90568"/>
        </w:tc>
      </w:tr>
    </w:tbl>
    <w:p w14:paraId="63B24195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68" w:name="_Toc8155482"/>
      <w:r>
        <w:rPr>
          <w:color w:val="000000"/>
        </w:rPr>
        <w:t>Indexes</w:t>
      </w:r>
      <w:bookmarkEnd w:id="68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2"/>
        <w:gridCol w:w="598"/>
        <w:gridCol w:w="606"/>
        <w:gridCol w:w="623"/>
        <w:gridCol w:w="1276"/>
        <w:gridCol w:w="874"/>
        <w:gridCol w:w="740"/>
        <w:gridCol w:w="380"/>
        <w:gridCol w:w="791"/>
      </w:tblGrid>
      <w:tr w:rsidR="00C90568" w14:paraId="77CC27EC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88AD14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8AD2E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C9C06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E7437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14762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105F0BE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F16796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1FD90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D5E55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2465817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24897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BA501C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9FE65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554D5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85988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iduser_profile_pic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38CE7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5605F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D2EF6C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BDC618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138CDD24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2406FF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fk_user_profile_pic_users1_idx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2D45E5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DF3331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BB9FD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EFC80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users_idusers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7DAAFD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B9843A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69917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FDD2CD" w14:textId="77777777" w:rsidR="00C90568" w:rsidRDefault="00C90568">
            <w:pPr>
              <w:rPr>
                <w:color w:val="000000"/>
              </w:rPr>
            </w:pPr>
          </w:p>
        </w:tc>
      </w:tr>
    </w:tbl>
    <w:p w14:paraId="1E0C5950" w14:textId="77777777" w:rsidR="00C90568" w:rsidRDefault="00C90568" w:rsidP="00C90568">
      <w:pPr>
        <w:pStyle w:val="Heading2"/>
        <w:shd w:val="clear" w:color="auto" w:fill="FFFFFF"/>
        <w:rPr>
          <w:color w:val="000000"/>
          <w:sz w:val="36"/>
          <w:szCs w:val="36"/>
        </w:rPr>
      </w:pPr>
      <w:bookmarkStart w:id="69" w:name="_Toc8155483"/>
      <w:r>
        <w:rPr>
          <w:color w:val="000000"/>
        </w:rPr>
        <w:t>user_type</w:t>
      </w:r>
      <w:bookmarkEnd w:id="69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8"/>
        <w:gridCol w:w="1230"/>
        <w:gridCol w:w="600"/>
        <w:gridCol w:w="1050"/>
        <w:gridCol w:w="1048"/>
        <w:gridCol w:w="1372"/>
        <w:gridCol w:w="752"/>
      </w:tblGrid>
      <w:tr w:rsidR="00C90568" w14:paraId="6A9730F7" w14:textId="77777777" w:rsidTr="00C90568">
        <w:tc>
          <w:tcPr>
            <w:tcW w:w="7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CB247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1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437B6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E19D12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1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538B0B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Default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09CDC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Links 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E275E20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52B28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MIME</w:t>
            </w:r>
          </w:p>
        </w:tc>
      </w:tr>
      <w:tr w:rsidR="00C90568" w14:paraId="7F1AABA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3E6AB7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iduser_type </w:t>
            </w:r>
            <w:r>
              <w:rPr>
                <w:rStyle w:val="Emphasis"/>
                <w:color w:val="000000"/>
              </w:rPr>
              <w:t>(Primary)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690D968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int(11)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F125F9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4AAE54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0EA381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A387A6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97A17B" w14:textId="77777777" w:rsidR="00C90568" w:rsidRDefault="00C90568"/>
        </w:tc>
      </w:tr>
      <w:tr w:rsidR="00C90568" w14:paraId="00031D9B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38C3F8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lastRenderedPageBreak/>
              <w:t>type_name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C2DCE2" w14:textId="77777777" w:rsidR="00C90568" w:rsidRDefault="00C90568">
            <w:pPr>
              <w:rPr>
                <w:color w:val="000000"/>
                <w:lang w:val="en"/>
              </w:rPr>
            </w:pPr>
            <w:r>
              <w:rPr>
                <w:color w:val="000000"/>
                <w:lang w:val="en"/>
              </w:rPr>
              <w:t>varchar(100)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A0912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ECA6AF" w14:textId="77777777" w:rsidR="00C90568" w:rsidRDefault="00C90568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C35F8A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4351469" w14:textId="77777777" w:rsidR="00C90568" w:rsidRDefault="00C90568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5CF3D5" w14:textId="77777777" w:rsidR="00C90568" w:rsidRDefault="00C90568"/>
        </w:tc>
      </w:tr>
    </w:tbl>
    <w:p w14:paraId="12937404" w14:textId="77777777" w:rsidR="00C90568" w:rsidRDefault="00C90568" w:rsidP="00C90568">
      <w:pPr>
        <w:pStyle w:val="Heading3"/>
        <w:shd w:val="clear" w:color="auto" w:fill="FFFFFF"/>
        <w:rPr>
          <w:color w:val="000000"/>
          <w:sz w:val="27"/>
          <w:szCs w:val="27"/>
        </w:rPr>
      </w:pPr>
      <w:bookmarkStart w:id="70" w:name="_Toc8155484"/>
      <w:r>
        <w:rPr>
          <w:color w:val="000000"/>
        </w:rPr>
        <w:t>Indexes</w:t>
      </w:r>
      <w:bookmarkEnd w:id="70"/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4"/>
        <w:gridCol w:w="685"/>
        <w:gridCol w:w="695"/>
        <w:gridCol w:w="715"/>
        <w:gridCol w:w="1009"/>
        <w:gridCol w:w="1009"/>
        <w:gridCol w:w="852"/>
        <w:gridCol w:w="430"/>
        <w:gridCol w:w="911"/>
      </w:tblGrid>
      <w:tr w:rsidR="00C90568" w14:paraId="4BA31886" w14:textId="77777777" w:rsidTr="00C90568">
        <w:trPr>
          <w:tblHeader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D6737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Keyname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18F58F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915633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A4C7E8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Packed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195DFE9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Column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BB8BD7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Cardinality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F098AA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Collation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1D83CD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5E5E5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564BB5" w14:textId="77777777" w:rsidR="00C90568" w:rsidRDefault="00C9056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Comment</w:t>
            </w:r>
          </w:p>
        </w:tc>
      </w:tr>
      <w:tr w:rsidR="00C90568" w14:paraId="09B4FA8E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F0A83E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PRIMARY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732B0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45FFC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7298D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5F1DC4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iduser_type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05CCFB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2959EC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F96A8D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B795B6B" w14:textId="77777777" w:rsidR="00C90568" w:rsidRDefault="00C90568">
            <w:pPr>
              <w:rPr>
                <w:color w:val="000000"/>
              </w:rPr>
            </w:pPr>
          </w:p>
        </w:tc>
      </w:tr>
      <w:tr w:rsidR="00C90568" w14:paraId="025B4E07" w14:textId="77777777" w:rsidTr="00C90568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FCD586" w14:textId="77777777" w:rsidR="00C90568" w:rsidRDefault="00C90568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type_name_UNIQUE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9881DF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BTREE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BB1C28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A3403B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7EA35A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type_name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4D657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39B7A2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468703" w14:textId="77777777" w:rsidR="00C90568" w:rsidRDefault="00C90568">
            <w:pPr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EB64AAB" w14:textId="77777777" w:rsidR="00C90568" w:rsidRDefault="00C90568">
            <w:pPr>
              <w:rPr>
                <w:color w:val="000000"/>
              </w:rPr>
            </w:pPr>
          </w:p>
        </w:tc>
      </w:tr>
    </w:tbl>
    <w:p w14:paraId="1D9ECF32" w14:textId="77777777" w:rsidR="00C90568" w:rsidRPr="00C90568" w:rsidRDefault="00C90568" w:rsidP="00C90568"/>
    <w:p w14:paraId="3FD6A123" w14:textId="062E98D3" w:rsidR="00921ED7" w:rsidRPr="00921ED7" w:rsidRDefault="00921ED7" w:rsidP="00921ED7">
      <w:bookmarkStart w:id="71" w:name="_Toc8155485"/>
    </w:p>
    <w:p w14:paraId="38A44112" w14:textId="647578A4" w:rsidR="000810B6" w:rsidRPr="000810B6" w:rsidRDefault="000810B6" w:rsidP="000810B6">
      <w:pPr>
        <w:pStyle w:val="Heading1"/>
      </w:pPr>
      <w:r>
        <w:lastRenderedPageBreak/>
        <w:t xml:space="preserve">User Interfaces </w:t>
      </w:r>
      <w:r w:rsidR="008A6BB1">
        <w:t>Gallery</w:t>
      </w:r>
      <w:bookmarkEnd w:id="71"/>
    </w:p>
    <w:p w14:paraId="4475673D" w14:textId="77777777" w:rsidR="000810B6" w:rsidRDefault="008A6BB1" w:rsidP="008A6BB1">
      <w:r>
        <w:rPr>
          <w:noProof/>
          <w:lang w:eastAsia="en-US"/>
        </w:rPr>
        <w:drawing>
          <wp:inline distT="0" distB="0" distL="0" distR="0" wp14:anchorId="77085476" wp14:editId="53F4688E">
            <wp:extent cx="5137150" cy="2889885"/>
            <wp:effectExtent l="0" t="0" r="635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9AF7" w14:textId="4DCBA054" w:rsidR="000810B6" w:rsidRDefault="000810B6" w:rsidP="008A6BB1">
      <w:r>
        <w:t xml:space="preserve">Customer’s </w:t>
      </w:r>
      <w:r w:rsidR="00A11ED6">
        <w:t>All In one Advertisement Managing dashboard</w:t>
      </w:r>
    </w:p>
    <w:p w14:paraId="3487E777" w14:textId="3128D757" w:rsidR="00A11ED6" w:rsidRDefault="008A6BB1" w:rsidP="008A6BB1">
      <w:r>
        <w:rPr>
          <w:noProof/>
          <w:lang w:eastAsia="en-US"/>
        </w:rPr>
        <w:drawing>
          <wp:inline distT="0" distB="0" distL="0" distR="0" wp14:anchorId="159D2A61" wp14:editId="252B4963">
            <wp:extent cx="5137150" cy="2889885"/>
            <wp:effectExtent l="0" t="0" r="635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EF03" w14:textId="72D3C920" w:rsidR="000810B6" w:rsidRPr="00A11ED6" w:rsidRDefault="00A11ED6" w:rsidP="00A11ED6">
      <w:r>
        <w:t>Users Following list</w:t>
      </w:r>
    </w:p>
    <w:p w14:paraId="1FD585CA" w14:textId="77777777" w:rsidR="00A11ED6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496F9A4A" wp14:editId="1C7C5629">
            <wp:extent cx="5137150" cy="2889885"/>
            <wp:effectExtent l="0" t="0" r="635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8E56" w14:textId="3244E0B2" w:rsidR="00A11ED6" w:rsidRDefault="00A11ED6" w:rsidP="008A6BB1">
      <w:r>
        <w:t>User can Set Advertisement Preferences if Advertisements are turned On</w:t>
      </w:r>
    </w:p>
    <w:p w14:paraId="108168B2" w14:textId="3BB7E57A" w:rsidR="00A11ED6" w:rsidRDefault="008A6BB1" w:rsidP="008A6BB1">
      <w:r>
        <w:rPr>
          <w:noProof/>
          <w:lang w:eastAsia="en-US"/>
        </w:rPr>
        <w:drawing>
          <wp:inline distT="0" distB="0" distL="0" distR="0" wp14:anchorId="597ED48F" wp14:editId="314F1B4B">
            <wp:extent cx="5137150" cy="2889885"/>
            <wp:effectExtent l="0" t="0" r="635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B3BC9" w14:textId="18628040" w:rsidR="00A11ED6" w:rsidRPr="00A11ED6" w:rsidRDefault="00A11ED6" w:rsidP="00A11ED6">
      <w:r>
        <w:t>Users Profile, Here User Can View and Manage All User Related Settings including themes and layout preferences</w:t>
      </w:r>
    </w:p>
    <w:p w14:paraId="3960444E" w14:textId="77777777" w:rsidR="00A11ED6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71AD5D52" wp14:editId="1B029E1B">
            <wp:extent cx="5137150" cy="2889885"/>
            <wp:effectExtent l="0" t="0" r="635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F40E" w14:textId="227A5FA0" w:rsidR="00A11ED6" w:rsidRDefault="00A11ED6" w:rsidP="008A6BB1">
      <w:r>
        <w:t>Customer Can View and Print each Transaction Receipts from Transactions Table</w:t>
      </w:r>
    </w:p>
    <w:p w14:paraId="400CF559" w14:textId="5FC7CE49" w:rsidR="00A11ED6" w:rsidRDefault="008A6BB1" w:rsidP="008A6BB1">
      <w:r>
        <w:rPr>
          <w:noProof/>
          <w:lang w:eastAsia="en-US"/>
        </w:rPr>
        <w:drawing>
          <wp:inline distT="0" distB="0" distL="0" distR="0" wp14:anchorId="22E1F7CB" wp14:editId="4E8CE2BE">
            <wp:extent cx="5137150" cy="2889885"/>
            <wp:effectExtent l="0" t="0" r="635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1AB14" w14:textId="389EF38B" w:rsidR="00A11ED6" w:rsidRPr="00A11ED6" w:rsidRDefault="00A11ED6" w:rsidP="00A11ED6">
      <w:r>
        <w:t>In Messaging section user can send messages images to follow backed followers or can create a group messaging inboxes</w:t>
      </w:r>
    </w:p>
    <w:p w14:paraId="1DA5CC95" w14:textId="56831BF2" w:rsidR="00A11ED6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51EBFAE4" wp14:editId="12D444FB">
            <wp:extent cx="5137150" cy="2889885"/>
            <wp:effectExtent l="0" t="0" r="635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3E675" w14:textId="0DD35202" w:rsidR="00A11ED6" w:rsidRDefault="00A11ED6" w:rsidP="008A6BB1">
      <w:r>
        <w:t>Messages and User Posts and other User Data are encrypted and stored in databases</w:t>
      </w:r>
    </w:p>
    <w:p w14:paraId="3AC1EB08" w14:textId="32920E3C" w:rsidR="00A11ED6" w:rsidRDefault="008A6BB1" w:rsidP="008A6BB1">
      <w:r>
        <w:rPr>
          <w:noProof/>
          <w:lang w:eastAsia="en-US"/>
        </w:rPr>
        <w:drawing>
          <wp:inline distT="0" distB="0" distL="0" distR="0" wp14:anchorId="6504D5FE" wp14:editId="2C530458">
            <wp:extent cx="5137150" cy="2889885"/>
            <wp:effectExtent l="0" t="0" r="635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8ED57" w14:textId="299A1AB8" w:rsidR="00A11ED6" w:rsidRPr="00A11ED6" w:rsidRDefault="00A11ED6" w:rsidP="00A11ED6">
      <w:r>
        <w:t>Users Can Post Youtube Posts Directly from link to here</w:t>
      </w:r>
    </w:p>
    <w:p w14:paraId="1A0C14FF" w14:textId="5645EE08" w:rsidR="00A11ED6" w:rsidRDefault="008A6BB1" w:rsidP="008A6BB1">
      <w:r>
        <w:rPr>
          <w:noProof/>
          <w:lang w:eastAsia="en-US"/>
        </w:rPr>
        <w:lastRenderedPageBreak/>
        <w:drawing>
          <wp:anchor distT="0" distB="0" distL="114300" distR="114300" simplePos="0" relativeHeight="251676672" behindDoc="0" locked="0" layoutInCell="1" allowOverlap="1" wp14:anchorId="7FC3C7E6" wp14:editId="29E2172C">
            <wp:simplePos x="1962150" y="1514475"/>
            <wp:positionH relativeFrom="column">
              <wp:align>left</wp:align>
            </wp:positionH>
            <wp:positionV relativeFrom="paragraph">
              <wp:align>top</wp:align>
            </wp:positionV>
            <wp:extent cx="5137150" cy="2889885"/>
            <wp:effectExtent l="0" t="0" r="6350" b="5715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1ED6">
        <w:br w:type="textWrapping" w:clear="all"/>
        <w:t>Customers Dashboard’s Advertisements to Go Live Section here they can preset an Advertisement and set Live at anytime</w:t>
      </w:r>
    </w:p>
    <w:p w14:paraId="39949F50" w14:textId="53E82B55" w:rsidR="00A11ED6" w:rsidRDefault="008A6BB1" w:rsidP="008A6BB1">
      <w:r>
        <w:rPr>
          <w:noProof/>
          <w:lang w:eastAsia="en-US"/>
        </w:rPr>
        <w:drawing>
          <wp:inline distT="0" distB="0" distL="0" distR="0" wp14:anchorId="59389F1E" wp14:editId="72F98709">
            <wp:extent cx="5137150" cy="2889885"/>
            <wp:effectExtent l="0" t="0" r="635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5138" w14:textId="438F7398" w:rsidR="00A11ED6" w:rsidRPr="00A11ED6" w:rsidRDefault="00A11ED6" w:rsidP="00A11ED6">
      <w:r>
        <w:t>Users Can View who liked a post and their profiles if not their privacy settings are private</w:t>
      </w:r>
    </w:p>
    <w:p w14:paraId="2C62FE77" w14:textId="25718481" w:rsidR="00A11ED6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6C3D331D" wp14:editId="0C3DCD8B">
            <wp:extent cx="5137150" cy="2889885"/>
            <wp:effectExtent l="0" t="0" r="635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FEAA" w14:textId="16F32825" w:rsidR="00A11ED6" w:rsidRDefault="00A11ED6" w:rsidP="008A6BB1">
      <w:r>
        <w:t>Users Can Comment on any public post in the system</w:t>
      </w:r>
    </w:p>
    <w:p w14:paraId="4BAD868E" w14:textId="7FC49021" w:rsidR="00A11ED6" w:rsidRDefault="008A6BB1" w:rsidP="008A6BB1">
      <w:r>
        <w:rPr>
          <w:noProof/>
          <w:lang w:eastAsia="en-US"/>
        </w:rPr>
        <w:drawing>
          <wp:inline distT="0" distB="0" distL="0" distR="0" wp14:anchorId="02DECAFD" wp14:editId="1C623F15">
            <wp:extent cx="5137150" cy="2889885"/>
            <wp:effectExtent l="0" t="0" r="635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A426B" w14:textId="3A8AF9C8" w:rsidR="00A11ED6" w:rsidRPr="00A11ED6" w:rsidRDefault="00A11ED6" w:rsidP="00A11ED6">
      <w:r>
        <w:t>Customers Dashboard’s Advertisements to submit section without any Ads to submit</w:t>
      </w:r>
    </w:p>
    <w:p w14:paraId="5229A78B" w14:textId="3E2EBBC1" w:rsidR="000C5B9B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381DEB4E" wp14:editId="59A97D54">
            <wp:extent cx="5137150" cy="2889885"/>
            <wp:effectExtent l="0" t="0" r="635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AC90" w14:textId="3B3002FF" w:rsidR="000C5B9B" w:rsidRPr="000C5B9B" w:rsidRDefault="000C5B9B" w:rsidP="000C5B9B">
      <w:r>
        <w:t>User Can change Dashboard page if User don’t want to Use Dashboard Option</w:t>
      </w:r>
    </w:p>
    <w:p w14:paraId="09ADE4AD" w14:textId="0DF7DF75" w:rsidR="000C5B9B" w:rsidRDefault="008A6BB1" w:rsidP="008A6BB1">
      <w:r>
        <w:rPr>
          <w:noProof/>
          <w:lang w:eastAsia="en-US"/>
        </w:rPr>
        <w:drawing>
          <wp:inline distT="0" distB="0" distL="0" distR="0" wp14:anchorId="6ED8ED4C" wp14:editId="5346FC93">
            <wp:extent cx="5137150" cy="2889885"/>
            <wp:effectExtent l="0" t="0" r="635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44426" w14:textId="19E28F18" w:rsidR="000C5B9B" w:rsidRPr="000C5B9B" w:rsidRDefault="000C5B9B" w:rsidP="000C5B9B">
      <w:r>
        <w:t>All Ads in the system at that time can be found on right side of the page in pc view or on bottom on mobile view</w:t>
      </w:r>
    </w:p>
    <w:p w14:paraId="586B7E78" w14:textId="2DDA3D35" w:rsidR="000C5B9B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131464EA" wp14:editId="6CC56F80">
            <wp:extent cx="5137150" cy="2889885"/>
            <wp:effectExtent l="0" t="0" r="635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AE1D0" w14:textId="1BC13B1B" w:rsidR="000C5B9B" w:rsidRDefault="000C5B9B" w:rsidP="008A6BB1">
      <w:r>
        <w:t>Users Profile Following list can view the followers that users have</w:t>
      </w:r>
    </w:p>
    <w:p w14:paraId="727C18BA" w14:textId="662219DD" w:rsidR="000C5B9B" w:rsidRDefault="008A6BB1" w:rsidP="008A6BB1">
      <w:r>
        <w:rPr>
          <w:noProof/>
          <w:lang w:eastAsia="en-US"/>
        </w:rPr>
        <w:drawing>
          <wp:inline distT="0" distB="0" distL="0" distR="0" wp14:anchorId="1070127E" wp14:editId="69E26FEF">
            <wp:extent cx="5137150" cy="2889885"/>
            <wp:effectExtent l="0" t="0" r="635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1B96" w14:textId="517D6D1E" w:rsidR="000C5B9B" w:rsidRPr="000C5B9B" w:rsidRDefault="000C5B9B" w:rsidP="000C5B9B">
      <w:r>
        <w:t>Users Can send images from messaging Area these images will store in imgur.</w:t>
      </w:r>
    </w:p>
    <w:p w14:paraId="1181940A" w14:textId="3F013A60" w:rsidR="000C5B9B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36822911" wp14:editId="4C6E9CF2">
            <wp:extent cx="5137150" cy="2889885"/>
            <wp:effectExtent l="0" t="0" r="635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93910" w14:textId="1C6873D1" w:rsidR="000C5B9B" w:rsidRDefault="000C5B9B" w:rsidP="008A6BB1">
      <w:r>
        <w:t>Users can remove book marks from Profile’s bookmark section</w:t>
      </w:r>
    </w:p>
    <w:p w14:paraId="1E091C9A" w14:textId="7470C422" w:rsidR="000C5B9B" w:rsidRDefault="008A6BB1" w:rsidP="008A6BB1">
      <w:r>
        <w:rPr>
          <w:noProof/>
          <w:lang w:eastAsia="en-US"/>
        </w:rPr>
        <w:drawing>
          <wp:inline distT="0" distB="0" distL="0" distR="0" wp14:anchorId="3A6E3AFB" wp14:editId="2DCA0532">
            <wp:extent cx="5137150" cy="2889885"/>
            <wp:effectExtent l="0" t="0" r="635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14104" w14:textId="1E16772A" w:rsidR="000C5B9B" w:rsidRPr="000C5B9B" w:rsidRDefault="000C5B9B" w:rsidP="000C5B9B">
      <w:r>
        <w:t>Users can view specific posts from users that their privacy option is set to public</w:t>
      </w:r>
    </w:p>
    <w:p w14:paraId="66A68D52" w14:textId="1A8361A7" w:rsidR="000C5B9B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31D985CD" wp14:editId="3F33CBA8">
            <wp:extent cx="5137150" cy="2889885"/>
            <wp:effectExtent l="0" t="0" r="635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1231" w14:textId="60F1E681" w:rsidR="000C5B9B" w:rsidRDefault="000C5B9B" w:rsidP="008A6BB1">
      <w:r>
        <w:t>After Completing A Transaction Customer can view them quickly from Dashboard</w:t>
      </w:r>
    </w:p>
    <w:p w14:paraId="5E8650F4" w14:textId="68537F57" w:rsidR="000C5B9B" w:rsidRDefault="008A6BB1" w:rsidP="008A6BB1">
      <w:r>
        <w:rPr>
          <w:noProof/>
          <w:lang w:eastAsia="en-US"/>
        </w:rPr>
        <w:drawing>
          <wp:inline distT="0" distB="0" distL="0" distR="0" wp14:anchorId="00EEE26B" wp14:editId="3DB83B77">
            <wp:extent cx="5137150" cy="2889885"/>
            <wp:effectExtent l="0" t="0" r="635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909E4" w14:textId="1A6AF188" w:rsidR="000C5B9B" w:rsidRPr="000C5B9B" w:rsidRDefault="000C5B9B" w:rsidP="000C5B9B">
      <w:r>
        <w:t>Users can create post on Tailz by 3 categories image posts, youtube posts and embed posts</w:t>
      </w:r>
    </w:p>
    <w:p w14:paraId="47A5A15C" w14:textId="6C1CA6EB" w:rsidR="000C5B9B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6770C749" wp14:editId="1E95DCC3">
            <wp:extent cx="5137150" cy="2889885"/>
            <wp:effectExtent l="0" t="0" r="635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C7132" w14:textId="57A7F0A6" w:rsidR="00CF62EA" w:rsidRDefault="00CF62EA" w:rsidP="008A6BB1">
      <w:r>
        <w:t xml:space="preserve">Embed SoundCloud post’s Comment Section without any comments </w:t>
      </w:r>
    </w:p>
    <w:p w14:paraId="12CDC2D3" w14:textId="193AC2D5" w:rsidR="002F084E" w:rsidRDefault="008A6BB1" w:rsidP="008A6BB1">
      <w:r>
        <w:rPr>
          <w:noProof/>
          <w:lang w:eastAsia="en-US"/>
        </w:rPr>
        <w:drawing>
          <wp:inline distT="0" distB="0" distL="0" distR="0" wp14:anchorId="6C9A1FFF" wp14:editId="4AD6AC84">
            <wp:extent cx="5137150" cy="2889885"/>
            <wp:effectExtent l="0" t="0" r="635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1B66" w14:textId="613AFD04" w:rsidR="000C5B9B" w:rsidRPr="002F084E" w:rsidRDefault="002F084E" w:rsidP="002F084E">
      <w:r>
        <w:t>Dashboard’s Expired Advertisement Section without any Expired Ads</w:t>
      </w:r>
    </w:p>
    <w:p w14:paraId="39657F1B" w14:textId="1044C0F9" w:rsidR="000C5B9B" w:rsidRDefault="008A6BB1" w:rsidP="008A6BB1">
      <w:r>
        <w:rPr>
          <w:noProof/>
          <w:lang w:eastAsia="en-US"/>
        </w:rPr>
        <w:lastRenderedPageBreak/>
        <w:drawing>
          <wp:anchor distT="0" distB="0" distL="114300" distR="114300" simplePos="0" relativeHeight="251677696" behindDoc="0" locked="0" layoutInCell="1" allowOverlap="1" wp14:anchorId="34DF819A" wp14:editId="68537F57">
            <wp:simplePos x="1970690" y="1513490"/>
            <wp:positionH relativeFrom="column">
              <wp:align>left</wp:align>
            </wp:positionH>
            <wp:positionV relativeFrom="paragraph">
              <wp:align>top</wp:align>
            </wp:positionV>
            <wp:extent cx="5137150" cy="2889885"/>
            <wp:effectExtent l="0" t="0" r="6350" b="571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F084E">
        <w:br w:type="textWrapping" w:clear="all"/>
        <w:t>Customers Can View Dashboard’s Live Advertisements section to view time left for each live advertisement that customer puchased</w:t>
      </w:r>
    </w:p>
    <w:p w14:paraId="77F61362" w14:textId="53D30A67" w:rsidR="002F084E" w:rsidRDefault="008A6BB1" w:rsidP="008A6BB1">
      <w:r>
        <w:rPr>
          <w:noProof/>
          <w:lang w:eastAsia="en-US"/>
        </w:rPr>
        <w:drawing>
          <wp:inline distT="0" distB="0" distL="0" distR="0" wp14:anchorId="44FEC6DF" wp14:editId="44EEA7E3">
            <wp:extent cx="5137150" cy="2889885"/>
            <wp:effectExtent l="0" t="0" r="635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ED94" w14:textId="616C5B63" w:rsidR="000C5B9B" w:rsidRPr="002F084E" w:rsidRDefault="002F084E" w:rsidP="002F084E">
      <w:r>
        <w:t xml:space="preserve">Users Can use 10 different themes which are 5 colors and 2 modes dark and light </w:t>
      </w:r>
    </w:p>
    <w:p w14:paraId="1150413D" w14:textId="0C5A6618" w:rsidR="002F084E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7D202C67" wp14:editId="25EE1205">
            <wp:extent cx="5137150" cy="2889885"/>
            <wp:effectExtent l="0" t="0" r="635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5A80" w14:textId="05251B5F" w:rsidR="000C5B9B" w:rsidRPr="002F084E" w:rsidRDefault="002F084E" w:rsidP="002F084E">
      <w:r>
        <w:t>Users can turn on off Advertisements from Settings Section in Profile</w:t>
      </w:r>
    </w:p>
    <w:p w14:paraId="5C5AE114" w14:textId="424B5039" w:rsidR="002F084E" w:rsidRDefault="008A6BB1" w:rsidP="008A6BB1">
      <w:r>
        <w:rPr>
          <w:noProof/>
          <w:lang w:eastAsia="en-US"/>
        </w:rPr>
        <w:drawing>
          <wp:inline distT="0" distB="0" distL="0" distR="0" wp14:anchorId="565471FD" wp14:editId="69DFC636">
            <wp:extent cx="5137150" cy="2889885"/>
            <wp:effectExtent l="0" t="0" r="635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7CDD" w14:textId="7D7E1516" w:rsidR="002F084E" w:rsidRDefault="002F084E" w:rsidP="008A6BB1">
      <w:r>
        <w:t>Users Can post any embed posts from creating new embed post from home</w:t>
      </w:r>
    </w:p>
    <w:p w14:paraId="593EEBB9" w14:textId="16BEAA22" w:rsidR="002F084E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00A5D972" wp14:editId="75B8BD97">
            <wp:extent cx="5137150" cy="2889885"/>
            <wp:effectExtent l="0" t="0" r="635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1A01D" w14:textId="7E462EBD" w:rsidR="002F084E" w:rsidRDefault="002F084E" w:rsidP="008A6BB1">
      <w:r>
        <w:t>Customers Live Advertisements Section without any Ads</w:t>
      </w:r>
    </w:p>
    <w:p w14:paraId="44CEC43B" w14:textId="147B4C30" w:rsidR="002F084E" w:rsidRDefault="008A6BB1" w:rsidP="008A6BB1">
      <w:r>
        <w:rPr>
          <w:noProof/>
          <w:lang w:eastAsia="en-US"/>
        </w:rPr>
        <w:drawing>
          <wp:inline distT="0" distB="0" distL="0" distR="0" wp14:anchorId="7593986B" wp14:editId="5CE99896">
            <wp:extent cx="5137150" cy="2889885"/>
            <wp:effectExtent l="0" t="0" r="635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984A" w14:textId="537D7ED5" w:rsidR="00210055" w:rsidRDefault="00210055" w:rsidP="008A6BB1">
      <w:r>
        <w:t>User Can Set Color theme mode to Light or Dark from settings section in Profile</w:t>
      </w:r>
    </w:p>
    <w:p w14:paraId="208BEFAA" w14:textId="3B897BAD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3A4B2EF1" wp14:editId="04C5C00D">
            <wp:extent cx="5137150" cy="2889885"/>
            <wp:effectExtent l="0" t="0" r="635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CBDA4" w14:textId="1D5C4101" w:rsidR="00CE794C" w:rsidRDefault="00CE794C" w:rsidP="008A6BB1">
      <w:r>
        <w:t>User Profile’s Following Section</w:t>
      </w:r>
    </w:p>
    <w:p w14:paraId="52F7B208" w14:textId="68A0A2A3" w:rsidR="00210055" w:rsidRDefault="008A6BB1" w:rsidP="008A6BB1">
      <w:r>
        <w:rPr>
          <w:noProof/>
          <w:lang w:eastAsia="en-US"/>
        </w:rPr>
        <w:drawing>
          <wp:inline distT="0" distB="0" distL="0" distR="0" wp14:anchorId="7154B27B" wp14:editId="293785D3">
            <wp:extent cx="5137150" cy="2889885"/>
            <wp:effectExtent l="0" t="0" r="635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C2BEA" w14:textId="3E8FB6A7" w:rsidR="00CE794C" w:rsidRDefault="00CE794C" w:rsidP="008A6BB1">
      <w:r>
        <w:t>Customer Dashboard’s Purchase New Advertisement Spaces section which Customers can purchase Advertisements in bundles and customize the order</w:t>
      </w:r>
    </w:p>
    <w:p w14:paraId="3A535AB0" w14:textId="29A038DE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59501E34" wp14:editId="7B299C00">
            <wp:extent cx="5137150" cy="2889885"/>
            <wp:effectExtent l="0" t="0" r="635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7704" w14:textId="436A7453" w:rsidR="00CE794C" w:rsidRDefault="00CE794C" w:rsidP="008A6BB1">
      <w:r>
        <w:t>Messaging section after opens chat boxes</w:t>
      </w:r>
    </w:p>
    <w:p w14:paraId="743F1E09" w14:textId="6248B5FC" w:rsidR="00210055" w:rsidRDefault="008A6BB1" w:rsidP="008A6BB1">
      <w:r>
        <w:rPr>
          <w:noProof/>
          <w:lang w:eastAsia="en-US"/>
        </w:rPr>
        <w:drawing>
          <wp:inline distT="0" distB="0" distL="0" distR="0" wp14:anchorId="71A3A51A" wp14:editId="2EDF4C56">
            <wp:extent cx="5137150" cy="2889885"/>
            <wp:effectExtent l="0" t="0" r="635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613C" w14:textId="1A71DC88" w:rsidR="00CE794C" w:rsidRDefault="00F247D2" w:rsidP="008A6BB1">
      <w:r>
        <w:t xml:space="preserve">Users Notification Section </w:t>
      </w:r>
    </w:p>
    <w:p w14:paraId="39E54468" w14:textId="30CFB7B3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2E01CC16" wp14:editId="6A8E2FC0">
            <wp:extent cx="5137150" cy="2889885"/>
            <wp:effectExtent l="0" t="0" r="635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15E3" w14:textId="4FAB43BF" w:rsidR="00F247D2" w:rsidRDefault="00F247D2" w:rsidP="008A6BB1">
      <w:r>
        <w:t>Embed SlideShare Post opened</w:t>
      </w:r>
    </w:p>
    <w:p w14:paraId="2E2FC478" w14:textId="1C48F725" w:rsidR="00F247D2" w:rsidRDefault="008A6BB1" w:rsidP="008A6BB1">
      <w:r>
        <w:rPr>
          <w:noProof/>
          <w:lang w:eastAsia="en-US"/>
        </w:rPr>
        <w:drawing>
          <wp:inline distT="0" distB="0" distL="0" distR="0" wp14:anchorId="15FF225D" wp14:editId="35DF0A29">
            <wp:extent cx="5137150" cy="2889885"/>
            <wp:effectExtent l="0" t="0" r="635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E1724" w14:textId="02625214" w:rsidR="00210055" w:rsidRPr="00F247D2" w:rsidRDefault="00F247D2" w:rsidP="00F247D2">
      <w:r>
        <w:t>Users Settings Section in Profile</w:t>
      </w:r>
    </w:p>
    <w:p w14:paraId="68370DFA" w14:textId="20E6A61F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77D6105D" wp14:editId="6A8C3EDC">
            <wp:extent cx="5137150" cy="2889885"/>
            <wp:effectExtent l="0" t="0" r="635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FB4AC" w14:textId="1E301F07" w:rsidR="00AC720A" w:rsidRDefault="00AC720A" w:rsidP="008A6BB1">
      <w:r>
        <w:t>Users Can change password from Change Password section in Profile</w:t>
      </w:r>
    </w:p>
    <w:p w14:paraId="5D53C44A" w14:textId="4C99B9EA" w:rsidR="00210055" w:rsidRDefault="008A6BB1" w:rsidP="008A6BB1">
      <w:r>
        <w:rPr>
          <w:noProof/>
          <w:lang w:eastAsia="en-US"/>
        </w:rPr>
        <w:drawing>
          <wp:inline distT="0" distB="0" distL="0" distR="0" wp14:anchorId="6A3EC408" wp14:editId="7E1F3999">
            <wp:extent cx="5137150" cy="2889885"/>
            <wp:effectExtent l="0" t="0" r="635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1129" w14:textId="6233C6C6" w:rsidR="00632812" w:rsidRDefault="00632812" w:rsidP="008A6BB1">
      <w:r>
        <w:t xml:space="preserve">Search and Trending Section with Search system to file people ordered by mutual followings </w:t>
      </w:r>
    </w:p>
    <w:p w14:paraId="785E47CE" w14:textId="4A36C95A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04F357AD" wp14:editId="07F18472">
            <wp:extent cx="5137150" cy="2889885"/>
            <wp:effectExtent l="0" t="0" r="635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75158" w14:textId="7FED4048" w:rsidR="00632812" w:rsidRDefault="00632812" w:rsidP="008A6BB1">
      <w:r>
        <w:t xml:space="preserve">Users Can Chose 5 different accent colors </w:t>
      </w:r>
    </w:p>
    <w:p w14:paraId="6F373082" w14:textId="39E54468" w:rsidR="00791307" w:rsidRDefault="008A6BB1" w:rsidP="008A6BB1">
      <w:r>
        <w:rPr>
          <w:noProof/>
          <w:lang w:eastAsia="en-US"/>
        </w:rPr>
        <w:drawing>
          <wp:inline distT="0" distB="0" distL="0" distR="0" wp14:anchorId="0677497D" wp14:editId="7C33E585">
            <wp:extent cx="5137150" cy="2889885"/>
            <wp:effectExtent l="0" t="0" r="635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E16F5" w14:textId="6B65916B" w:rsidR="00210055" w:rsidRPr="00791307" w:rsidRDefault="00791307" w:rsidP="00791307">
      <w:r>
        <w:t>Users Update Profile Section</w:t>
      </w:r>
    </w:p>
    <w:p w14:paraId="404457C4" w14:textId="6B0DD2BC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294AF862" wp14:editId="34C886DC">
            <wp:extent cx="5137150" cy="2889885"/>
            <wp:effectExtent l="0" t="0" r="635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6618" w14:textId="17EB9832" w:rsidR="00CE68C6" w:rsidRDefault="00CE68C6" w:rsidP="008A6BB1">
      <w:r>
        <w:t xml:space="preserve">Customers Can chose </w:t>
      </w:r>
      <w:r w:rsidR="00863B53">
        <w:t xml:space="preserve">different types of Categories when Completing Advertisement </w:t>
      </w:r>
    </w:p>
    <w:p w14:paraId="0578F100" w14:textId="616905E0" w:rsidR="00863B53" w:rsidRDefault="008A6BB1" w:rsidP="008A6BB1">
      <w:r>
        <w:rPr>
          <w:noProof/>
          <w:lang w:eastAsia="en-US"/>
        </w:rPr>
        <w:drawing>
          <wp:inline distT="0" distB="0" distL="0" distR="0" wp14:anchorId="3C279561" wp14:editId="745826FC">
            <wp:extent cx="5137150" cy="2889885"/>
            <wp:effectExtent l="0" t="0" r="635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58EA" w14:textId="709EAEF1" w:rsidR="00210055" w:rsidRPr="00863B53" w:rsidRDefault="00863B53" w:rsidP="00863B53">
      <w:r>
        <w:t>Post’s Details and actions can be found on clicking on menu icon below the post</w:t>
      </w:r>
    </w:p>
    <w:p w14:paraId="5589BDF7" w14:textId="152FF369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559A728B" wp14:editId="32B217F5">
            <wp:extent cx="5137150" cy="2889885"/>
            <wp:effectExtent l="0" t="0" r="635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C035" w14:textId="57A7F0A6" w:rsidR="00863B53" w:rsidRDefault="00863B53" w:rsidP="008A6BB1">
      <w:r>
        <w:t>Users Can View the profile of Users after searching them to unfollow/follow or view posts of that user</w:t>
      </w:r>
    </w:p>
    <w:p w14:paraId="2DD57FA0" w14:textId="69FF9E39" w:rsidR="00D40B0C" w:rsidRDefault="008A6BB1" w:rsidP="008A6BB1">
      <w:r>
        <w:rPr>
          <w:noProof/>
          <w:lang w:eastAsia="en-US"/>
        </w:rPr>
        <w:drawing>
          <wp:inline distT="0" distB="0" distL="0" distR="0" wp14:anchorId="21292334" wp14:editId="396A73B7">
            <wp:extent cx="5137150" cy="2889885"/>
            <wp:effectExtent l="0" t="0" r="635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D74A" w14:textId="7C24FA3D" w:rsidR="00210055" w:rsidRPr="00D40B0C" w:rsidRDefault="00D40B0C" w:rsidP="00D40B0C">
      <w:r>
        <w:t>New Embed Post form</w:t>
      </w:r>
    </w:p>
    <w:p w14:paraId="48DA93E4" w14:textId="0A1F3210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42383A29" wp14:editId="2211E0B5">
            <wp:extent cx="5137150" cy="2889885"/>
            <wp:effectExtent l="0" t="0" r="635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4BE7" w14:textId="7ED88683" w:rsidR="000004E5" w:rsidRDefault="000004E5" w:rsidP="008A6BB1">
      <w:r>
        <w:t>Users can logout from Logout button in Logout section in Profile</w:t>
      </w:r>
    </w:p>
    <w:p w14:paraId="074E004A" w14:textId="1435ED9B" w:rsidR="00210055" w:rsidRDefault="008A6BB1" w:rsidP="008A6BB1">
      <w:r>
        <w:rPr>
          <w:noProof/>
          <w:lang w:eastAsia="en-US"/>
        </w:rPr>
        <w:drawing>
          <wp:inline distT="0" distB="0" distL="0" distR="0" wp14:anchorId="021C208C" wp14:editId="633DC542">
            <wp:extent cx="5137150" cy="2889885"/>
            <wp:effectExtent l="0" t="0" r="635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90942" w14:textId="361DA16A" w:rsidR="00C35D17" w:rsidRDefault="00C35D17" w:rsidP="008A6BB1">
      <w:r>
        <w:t>User Can select 2 color modes Dark and Light</w:t>
      </w:r>
    </w:p>
    <w:p w14:paraId="4BC7F9F3" w14:textId="4B090808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0C1952AF" wp14:editId="4BD40AD0">
            <wp:extent cx="5137150" cy="2889885"/>
            <wp:effectExtent l="0" t="0" r="635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078E" w14:textId="77285120" w:rsidR="00FA5831" w:rsidRDefault="00CA2EAC" w:rsidP="008A6BB1">
      <w:r>
        <w:t xml:space="preserve">User Can View and Delete Posts that user posted from Profile Section </w:t>
      </w:r>
    </w:p>
    <w:p w14:paraId="3DFA0383" w14:textId="7240DE85" w:rsidR="00FA5831" w:rsidRDefault="008A6BB1" w:rsidP="008A6BB1">
      <w:r>
        <w:rPr>
          <w:noProof/>
          <w:lang w:eastAsia="en-US"/>
        </w:rPr>
        <w:drawing>
          <wp:inline distT="0" distB="0" distL="0" distR="0" wp14:anchorId="4285C36A" wp14:editId="14D68EFD">
            <wp:extent cx="5137150" cy="2889885"/>
            <wp:effectExtent l="0" t="0" r="635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8575" w14:textId="5A9FE5DE" w:rsidR="00210055" w:rsidRPr="00FA5831" w:rsidRDefault="00FA5831" w:rsidP="00FA5831">
      <w:r>
        <w:t>Users Can React to Posts and Bookmark them from Home Feed</w:t>
      </w:r>
      <w:r w:rsidR="000C0C5A">
        <w:t xml:space="preserve"> or Search and Trending Page</w:t>
      </w:r>
    </w:p>
    <w:p w14:paraId="64242593" w14:textId="4DC48BCB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20A6A10D" wp14:editId="14EDBAF4">
            <wp:extent cx="5137150" cy="2889885"/>
            <wp:effectExtent l="0" t="0" r="635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3B72D" w14:textId="291F8760" w:rsidR="000A4369" w:rsidRDefault="000A4369" w:rsidP="008A6BB1">
      <w:r>
        <w:t>Home Feed with Different types of Content and there are not Live advertisements at this moment</w:t>
      </w:r>
    </w:p>
    <w:p w14:paraId="4919ABA0" w14:textId="450C36D7" w:rsidR="000A4369" w:rsidRDefault="008A6BB1" w:rsidP="008A6BB1">
      <w:r>
        <w:rPr>
          <w:noProof/>
          <w:lang w:eastAsia="en-US"/>
        </w:rPr>
        <w:drawing>
          <wp:inline distT="0" distB="0" distL="0" distR="0" wp14:anchorId="337D3B54" wp14:editId="33718528">
            <wp:extent cx="5137150" cy="2889885"/>
            <wp:effectExtent l="0" t="0" r="635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0BC9D" w14:textId="3893546F" w:rsidR="00210055" w:rsidRPr="000A4369" w:rsidRDefault="000A4369" w:rsidP="000A4369">
      <w:r>
        <w:t>Delete prompt before deleting a Post</w:t>
      </w:r>
    </w:p>
    <w:p w14:paraId="5B9FA749" w14:textId="3DE07FAC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6659C38E" wp14:editId="62A402C4">
            <wp:extent cx="5137150" cy="2889885"/>
            <wp:effectExtent l="0" t="0" r="635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CC03" w14:textId="3FE30905" w:rsidR="003A5D4E" w:rsidRDefault="003A5D4E" w:rsidP="008A6BB1">
      <w:r>
        <w:t>Image Post Form</w:t>
      </w:r>
    </w:p>
    <w:p w14:paraId="1E46A76D" w14:textId="54BAEA87" w:rsidR="00210055" w:rsidRDefault="008A6BB1" w:rsidP="008A6BB1">
      <w:r>
        <w:rPr>
          <w:noProof/>
          <w:lang w:eastAsia="en-US"/>
        </w:rPr>
        <w:drawing>
          <wp:inline distT="0" distB="0" distL="0" distR="0" wp14:anchorId="1CB007B6" wp14:editId="66A05E46">
            <wp:extent cx="5137150" cy="2889885"/>
            <wp:effectExtent l="0" t="0" r="635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40DF8" w14:textId="5A5B571F" w:rsidR="00AB1A05" w:rsidRDefault="00AB1A05" w:rsidP="008A6BB1">
      <w:r>
        <w:t>Opened Image post</w:t>
      </w:r>
    </w:p>
    <w:p w14:paraId="37B43A0F" w14:textId="62B1C491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2824A4E4" wp14:editId="4AB6E289">
            <wp:extent cx="5137150" cy="2889885"/>
            <wp:effectExtent l="0" t="0" r="635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E895" w14:textId="2B6333D1" w:rsidR="0061042F" w:rsidRDefault="0061042F" w:rsidP="008A6BB1">
      <w:r>
        <w:t>Post Before Reacting and Bookmarking</w:t>
      </w:r>
    </w:p>
    <w:p w14:paraId="57A59E4D" w14:textId="61D2BF81" w:rsidR="00210055" w:rsidRDefault="008A6BB1" w:rsidP="008A6BB1">
      <w:r>
        <w:rPr>
          <w:noProof/>
          <w:lang w:eastAsia="en-US"/>
        </w:rPr>
        <w:drawing>
          <wp:inline distT="0" distB="0" distL="0" distR="0" wp14:anchorId="20D67527" wp14:editId="3D583E02">
            <wp:extent cx="5137150" cy="2889885"/>
            <wp:effectExtent l="0" t="0" r="635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99DFD" w14:textId="4E5A6E5D" w:rsidR="004208F0" w:rsidRDefault="004208F0" w:rsidP="008A6BB1">
      <w:r>
        <w:t>Dark Mode on Messages Contact list</w:t>
      </w:r>
    </w:p>
    <w:p w14:paraId="33A3F61E" w14:textId="558B1369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5E592718" wp14:editId="4F7C5A81">
            <wp:extent cx="5137150" cy="2889885"/>
            <wp:effectExtent l="0" t="0" r="635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492DD" w14:textId="51B9B710" w:rsidR="00AC4341" w:rsidRDefault="00AC4341" w:rsidP="008A6BB1">
      <w:r>
        <w:t>Search and Trending page without any Trending Posts</w:t>
      </w:r>
    </w:p>
    <w:p w14:paraId="49B0425A" w14:textId="4E5BA07B" w:rsidR="00496AC5" w:rsidRDefault="008A6BB1" w:rsidP="008A6BB1">
      <w:r>
        <w:rPr>
          <w:noProof/>
          <w:lang w:eastAsia="en-US"/>
        </w:rPr>
        <w:drawing>
          <wp:inline distT="0" distB="0" distL="0" distR="0" wp14:anchorId="1D3D99F7" wp14:editId="13EF402C">
            <wp:extent cx="5137150" cy="2889885"/>
            <wp:effectExtent l="0" t="0" r="635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77F6" w14:textId="73AB06F7" w:rsidR="00210055" w:rsidRPr="00496AC5" w:rsidRDefault="00496AC5" w:rsidP="00496AC5">
      <w:r>
        <w:t>Customers Dashboard’s Advertisements to Submit Section</w:t>
      </w:r>
      <w:r w:rsidR="00B65DE1">
        <w:t xml:space="preserve"> with Advertisement to fill details </w:t>
      </w:r>
    </w:p>
    <w:p w14:paraId="45455DE7" w14:textId="1B89C6DF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5F484ED4" wp14:editId="0E8A31BC">
            <wp:extent cx="5137150" cy="2889885"/>
            <wp:effectExtent l="0" t="0" r="635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81A5" w14:textId="0305E52F" w:rsidR="004A5143" w:rsidRDefault="004A5143" w:rsidP="008A6BB1">
      <w:r>
        <w:t>Users Contact List for Chat “+” marks will replace when unread messages from that user are available</w:t>
      </w:r>
    </w:p>
    <w:p w14:paraId="1505D125" w14:textId="26884E2E" w:rsidR="00210055" w:rsidRDefault="008A6BB1" w:rsidP="008A6BB1">
      <w:r>
        <w:rPr>
          <w:noProof/>
          <w:lang w:eastAsia="en-US"/>
        </w:rPr>
        <w:drawing>
          <wp:inline distT="0" distB="0" distL="0" distR="0" wp14:anchorId="7404FA66" wp14:editId="6279E020">
            <wp:extent cx="5137150" cy="2889885"/>
            <wp:effectExtent l="0" t="0" r="635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BF5FA" w14:textId="2C78EAE3" w:rsidR="004A5143" w:rsidRDefault="00B808E0" w:rsidP="008A6BB1">
      <w:r>
        <w:t>Customers Dashboard’s Advertisements to Go Live Section without and advertisements to Go Live</w:t>
      </w:r>
    </w:p>
    <w:p w14:paraId="465536D3" w14:textId="4D871F0C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7E06FDA8" wp14:editId="44446186">
            <wp:extent cx="5137150" cy="2889885"/>
            <wp:effectExtent l="0" t="0" r="635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EF530" w14:textId="07035B99" w:rsidR="00D10582" w:rsidRDefault="00D10582" w:rsidP="008A6BB1">
      <w:r>
        <w:t xml:space="preserve">Dark Orange theme </w:t>
      </w:r>
      <w:r w:rsidR="008951CE">
        <w:t>Dashboard Page</w:t>
      </w:r>
    </w:p>
    <w:p w14:paraId="697B14AD" w14:textId="33CB4733" w:rsidR="00210055" w:rsidRDefault="008A6BB1" w:rsidP="008A6BB1">
      <w:r>
        <w:rPr>
          <w:noProof/>
          <w:lang w:eastAsia="en-US"/>
        </w:rPr>
        <w:drawing>
          <wp:inline distT="0" distB="0" distL="0" distR="0" wp14:anchorId="6D3E17BB" wp14:editId="3205C15F">
            <wp:extent cx="5137150" cy="2889885"/>
            <wp:effectExtent l="0" t="0" r="635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745FF" w14:textId="53C14365" w:rsidR="00C46725" w:rsidRDefault="00C46725" w:rsidP="008A6BB1">
      <w:r>
        <w:t>Customers Dashboard’s Transaction Section after purchased Advertisement Area</w:t>
      </w:r>
    </w:p>
    <w:p w14:paraId="2E617D9D" w14:textId="3B657AC1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02214AF6" wp14:editId="2F51BB5B">
            <wp:extent cx="5137150" cy="2889885"/>
            <wp:effectExtent l="0" t="0" r="635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0080" w14:textId="10FCD3C5" w:rsidR="00C46725" w:rsidRDefault="00C46725" w:rsidP="008A6BB1">
      <w:r>
        <w:t>Users can’t view Posts from Users that their privacy setting set to private</w:t>
      </w:r>
    </w:p>
    <w:p w14:paraId="27002D3C" w14:textId="4A4A3470" w:rsidR="00210055" w:rsidRDefault="008A6BB1" w:rsidP="008A6BB1">
      <w:r>
        <w:rPr>
          <w:noProof/>
          <w:lang w:eastAsia="en-US"/>
        </w:rPr>
        <w:drawing>
          <wp:inline distT="0" distB="0" distL="0" distR="0" wp14:anchorId="524573BE" wp14:editId="60C963B7">
            <wp:extent cx="5137150" cy="2889885"/>
            <wp:effectExtent l="0" t="0" r="635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9A29" w14:textId="25BF079E" w:rsidR="00C46725" w:rsidRDefault="00C46725" w:rsidP="008A6BB1">
      <w:r>
        <w:t>Users Profile’s Followers Section</w:t>
      </w:r>
    </w:p>
    <w:p w14:paraId="17320026" w14:textId="73C34256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4D761897" wp14:editId="75060342">
            <wp:extent cx="5137150" cy="2889885"/>
            <wp:effectExtent l="0" t="0" r="635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C16C" w14:textId="31D512DB" w:rsidR="0060794D" w:rsidRDefault="0060794D" w:rsidP="008A6BB1">
      <w:r>
        <w:t>Get Started Page that replaces Dashboard page if user don’t want to use Advertisements Managing Dashboard</w:t>
      </w:r>
    </w:p>
    <w:p w14:paraId="5CD37E1B" w14:textId="4379BED3" w:rsidR="00210055" w:rsidRDefault="008A6BB1" w:rsidP="008A6BB1">
      <w:r>
        <w:rPr>
          <w:noProof/>
          <w:lang w:eastAsia="en-US"/>
        </w:rPr>
        <w:drawing>
          <wp:inline distT="0" distB="0" distL="0" distR="0" wp14:anchorId="469A3E29" wp14:editId="371175A1">
            <wp:extent cx="5137150" cy="2889885"/>
            <wp:effectExtent l="0" t="0" r="635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8E74" w14:textId="2CEB2833" w:rsidR="0060794D" w:rsidRDefault="0060794D" w:rsidP="008A6BB1">
      <w:r>
        <w:t>Users Bookmark Section after bookmarking a post</w:t>
      </w:r>
    </w:p>
    <w:p w14:paraId="726ADD11" w14:textId="46983A38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264F748D" wp14:editId="1A3220F0">
            <wp:extent cx="5137150" cy="288988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7E6" w14:textId="16BEAA22" w:rsidR="0060794D" w:rsidRDefault="0060794D" w:rsidP="008A6BB1">
      <w:r>
        <w:t>Users Bookmark Section without any bookmarks</w:t>
      </w:r>
    </w:p>
    <w:p w14:paraId="46A22444" w14:textId="4C1B8582" w:rsidR="00210055" w:rsidRDefault="008A6BB1" w:rsidP="008A6BB1">
      <w:r>
        <w:rPr>
          <w:noProof/>
          <w:lang w:eastAsia="en-US"/>
        </w:rPr>
        <w:drawing>
          <wp:inline distT="0" distB="0" distL="0" distR="0" wp14:anchorId="51370DE7" wp14:editId="57AE3101">
            <wp:extent cx="5137150" cy="2889885"/>
            <wp:effectExtent l="0" t="0" r="635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D973B" w14:textId="43BC6AE9" w:rsidR="0060794D" w:rsidRDefault="0060794D" w:rsidP="008A6BB1">
      <w:r>
        <w:t>Users Can Change their privacy options to Public or Private</w:t>
      </w:r>
    </w:p>
    <w:p w14:paraId="1CDE5EAC" w14:textId="4D209883" w:rsidR="00210055" w:rsidRDefault="008A6BB1" w:rsidP="008A6BB1">
      <w:r>
        <w:rPr>
          <w:noProof/>
          <w:lang w:eastAsia="en-US"/>
        </w:rPr>
        <w:lastRenderedPageBreak/>
        <w:drawing>
          <wp:inline distT="0" distB="0" distL="0" distR="0" wp14:anchorId="481D381A" wp14:editId="68FF06E4">
            <wp:extent cx="5137150" cy="2889885"/>
            <wp:effectExtent l="0" t="0" r="635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AB8F" w14:textId="5A3223AF" w:rsidR="0060794D" w:rsidRDefault="0060794D" w:rsidP="008A6BB1">
      <w:r>
        <w:t>Customers Dashboard’s Transaction Section without any Transactions</w:t>
      </w:r>
    </w:p>
    <w:p w14:paraId="639A8274" w14:textId="6DF47270" w:rsidR="008A6BB1" w:rsidRDefault="008A6BB1" w:rsidP="008A6BB1">
      <w:r>
        <w:rPr>
          <w:noProof/>
          <w:lang w:eastAsia="en-US"/>
        </w:rPr>
        <w:drawing>
          <wp:inline distT="0" distB="0" distL="0" distR="0" wp14:anchorId="23FE077A" wp14:editId="2E8C16C5">
            <wp:extent cx="5137150" cy="2889885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2D0B" w14:textId="0DE5FE59" w:rsidR="00210055" w:rsidRPr="008A6BB1" w:rsidRDefault="00210055" w:rsidP="008A6BB1">
      <w:r>
        <w:t>Users Profile Section</w:t>
      </w:r>
    </w:p>
    <w:sectPr w:rsidR="00210055" w:rsidRPr="008A6BB1" w:rsidSect="00DD6C7A">
      <w:headerReference w:type="default" r:id="rId78"/>
      <w:pgSz w:w="11906" w:h="16838" w:code="9"/>
      <w:pgMar w:top="1080" w:right="720" w:bottom="2160" w:left="3096" w:header="1080" w:footer="72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5192BE" w14:textId="77777777" w:rsidR="004A7D96" w:rsidRDefault="004A7D96">
      <w:pPr>
        <w:spacing w:after="0" w:line="240" w:lineRule="auto"/>
      </w:pPr>
      <w:r>
        <w:separator/>
      </w:r>
    </w:p>
    <w:p w14:paraId="72774662" w14:textId="77777777" w:rsidR="004A7D96" w:rsidRDefault="004A7D96"/>
    <w:p w14:paraId="64D402C1" w14:textId="77777777" w:rsidR="004A7D96" w:rsidRDefault="004A7D96"/>
  </w:endnote>
  <w:endnote w:type="continuationSeparator" w:id="0">
    <w:p w14:paraId="5BCD76D4" w14:textId="77777777" w:rsidR="004A7D96" w:rsidRDefault="004A7D96">
      <w:pPr>
        <w:spacing w:after="0" w:line="240" w:lineRule="auto"/>
      </w:pPr>
      <w:r>
        <w:continuationSeparator/>
      </w:r>
    </w:p>
    <w:p w14:paraId="74547B34" w14:textId="77777777" w:rsidR="004A7D96" w:rsidRDefault="004A7D96"/>
    <w:p w14:paraId="68077213" w14:textId="77777777" w:rsidR="004A7D96" w:rsidRDefault="004A7D9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F7E791" w14:textId="77777777" w:rsidR="004A7D96" w:rsidRDefault="004A7D96">
      <w:pPr>
        <w:spacing w:after="0" w:line="240" w:lineRule="auto"/>
      </w:pPr>
      <w:r>
        <w:separator/>
      </w:r>
    </w:p>
    <w:p w14:paraId="1A7B7806" w14:textId="77777777" w:rsidR="004A7D96" w:rsidRDefault="004A7D96"/>
    <w:p w14:paraId="0DB84990" w14:textId="77777777" w:rsidR="004A7D96" w:rsidRDefault="004A7D96"/>
  </w:footnote>
  <w:footnote w:type="continuationSeparator" w:id="0">
    <w:p w14:paraId="563284E7" w14:textId="77777777" w:rsidR="004A7D96" w:rsidRDefault="004A7D96">
      <w:pPr>
        <w:spacing w:after="0" w:line="240" w:lineRule="auto"/>
      </w:pPr>
      <w:r>
        <w:continuationSeparator/>
      </w:r>
    </w:p>
    <w:p w14:paraId="6B216490" w14:textId="77777777" w:rsidR="004A7D96" w:rsidRDefault="004A7D96"/>
    <w:p w14:paraId="7B1BCF8F" w14:textId="77777777" w:rsidR="004A7D96" w:rsidRDefault="004A7D96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Header Table"/>
    </w:tblPr>
    <w:tblGrid>
      <w:gridCol w:w="2006"/>
      <w:gridCol w:w="277"/>
      <w:gridCol w:w="8088"/>
    </w:tblGrid>
    <w:tr w:rsidR="00DD6C7A" w14:paraId="0A1DD297" w14:textId="77777777">
      <w:trPr>
        <w:trHeight w:hRule="exact" w:val="720"/>
        <w:jc w:val="right"/>
      </w:trPr>
      <w:tc>
        <w:tcPr>
          <w:tcW w:w="2088" w:type="dxa"/>
          <w:vAlign w:val="bottom"/>
        </w:tcPr>
        <w:p w14:paraId="2F9EE09B" w14:textId="67BA3D55" w:rsidR="00DD6C7A" w:rsidRDefault="00DD6C7A">
          <w:pPr>
            <w:pStyle w:val="Page"/>
          </w:pPr>
          <w:r>
            <w:t xml:space="preserve">Pg. </w:t>
          </w:r>
          <w:r>
            <w:fldChar w:fldCharType="begin"/>
          </w:r>
          <w:r>
            <w:instrText xml:space="preserve"> Page \# 0# </w:instrText>
          </w:r>
          <w:r>
            <w:fldChar w:fldCharType="separate"/>
          </w:r>
          <w:r w:rsidR="00FC44C7">
            <w:t>02</w:t>
          </w:r>
          <w:r>
            <w:fldChar w:fldCharType="end"/>
          </w:r>
        </w:p>
      </w:tc>
      <w:tc>
        <w:tcPr>
          <w:tcW w:w="288" w:type="dxa"/>
          <w:vAlign w:val="bottom"/>
        </w:tcPr>
        <w:p w14:paraId="7D1B79C4" w14:textId="77777777" w:rsidR="00DD6C7A" w:rsidRDefault="00DD6C7A"/>
      </w:tc>
      <w:tc>
        <w:tcPr>
          <w:tcW w:w="8424" w:type="dxa"/>
          <w:vAlign w:val="bottom"/>
        </w:tcPr>
        <w:p w14:paraId="221B3DC7" w14:textId="73182B91" w:rsidR="00DD6C7A" w:rsidRDefault="00DD6C7A" w:rsidP="00921ED7">
          <w:pPr>
            <w:pStyle w:val="InfoHeading"/>
            <w:jc w:val="center"/>
          </w:pPr>
        </w:p>
      </w:tc>
    </w:tr>
    <w:tr w:rsidR="00DD6C7A" w14:paraId="675362E8" w14:textId="77777777">
      <w:trPr>
        <w:trHeight w:hRule="exact" w:val="86"/>
        <w:jc w:val="right"/>
      </w:trPr>
      <w:tc>
        <w:tcPr>
          <w:tcW w:w="2088" w:type="dxa"/>
          <w:shd w:val="clear" w:color="auto" w:fill="000000" w:themeFill="text1"/>
        </w:tcPr>
        <w:p w14:paraId="35248F6C" w14:textId="77777777" w:rsidR="00DD6C7A" w:rsidRDefault="00DD6C7A">
          <w:pPr>
            <w:rPr>
              <w:sz w:val="10"/>
            </w:rPr>
          </w:pPr>
        </w:p>
      </w:tc>
      <w:tc>
        <w:tcPr>
          <w:tcW w:w="288" w:type="dxa"/>
        </w:tcPr>
        <w:p w14:paraId="569EEE49" w14:textId="77777777" w:rsidR="00DD6C7A" w:rsidRDefault="00DD6C7A">
          <w:pPr>
            <w:rPr>
              <w:sz w:val="10"/>
            </w:rPr>
          </w:pPr>
        </w:p>
      </w:tc>
      <w:tc>
        <w:tcPr>
          <w:tcW w:w="8424" w:type="dxa"/>
          <w:shd w:val="clear" w:color="auto" w:fill="000000" w:themeFill="text1"/>
        </w:tcPr>
        <w:p w14:paraId="2A284E5F" w14:textId="77777777" w:rsidR="00DD6C7A" w:rsidRDefault="00DD6C7A">
          <w:pPr>
            <w:rPr>
              <w:sz w:val="10"/>
            </w:rPr>
          </w:pPr>
        </w:p>
      </w:tc>
    </w:tr>
  </w:tbl>
  <w:p w14:paraId="73410710" w14:textId="77777777" w:rsidR="00DD6C7A" w:rsidRDefault="00DD6C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60E6EB78"/>
    <w:lvl w:ilvl="0">
      <w:start w:val="1"/>
      <w:numFmt w:val="bullet"/>
      <w:pStyle w:val="ListBullet"/>
      <w:lvlText w:val="•"/>
      <w:lvlJc w:val="left"/>
      <w:pPr>
        <w:ind w:left="576" w:hanging="288"/>
      </w:pPr>
      <w:rPr>
        <w:rFonts w:ascii="Cambria" w:hAnsi="Cambria" w:hint="default"/>
        <w:color w:val="0F6FC6" w:themeColor="accent1"/>
      </w:rPr>
    </w:lvl>
  </w:abstractNum>
  <w:abstractNum w:abstractNumId="1" w15:restartNumberingAfterBreak="0">
    <w:nsid w:val="367F6A45"/>
    <w:multiLevelType w:val="multilevel"/>
    <w:tmpl w:val="0436C7FE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color w:val="0F6FC6" w:themeColor="accent1"/>
      </w:rPr>
    </w:lvl>
    <w:lvl w:ilvl="1">
      <w:start w:val="1"/>
      <w:numFmt w:val="decimal"/>
      <w:pStyle w:val="ListNumber"/>
      <w:suff w:val="space"/>
      <w:lvlText w:val="%1.%2"/>
      <w:lvlJc w:val="left"/>
      <w:pPr>
        <w:ind w:left="936" w:hanging="576"/>
      </w:pPr>
      <w:rPr>
        <w:rFonts w:hint="default"/>
        <w:color w:val="0F6FC6" w:themeColor="accent1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  <w:color w:val="0F6FC6" w:themeColor="accent1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  <w:color w:val="0F6FC6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36807F39"/>
    <w:multiLevelType w:val="hybridMultilevel"/>
    <w:tmpl w:val="ECFC2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687AFB"/>
    <w:multiLevelType w:val="hybridMultilevel"/>
    <w:tmpl w:val="664035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B31BD6"/>
    <w:multiLevelType w:val="hybridMultilevel"/>
    <w:tmpl w:val="664035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1"/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2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33E3"/>
    <w:rsid w:val="000004E5"/>
    <w:rsid w:val="000109C3"/>
    <w:rsid w:val="00076CB1"/>
    <w:rsid w:val="000810B6"/>
    <w:rsid w:val="000A4369"/>
    <w:rsid w:val="000B7CBC"/>
    <w:rsid w:val="000C0C5A"/>
    <w:rsid w:val="000C5B9B"/>
    <w:rsid w:val="00170A6A"/>
    <w:rsid w:val="00192214"/>
    <w:rsid w:val="001C187E"/>
    <w:rsid w:val="001D658F"/>
    <w:rsid w:val="00210055"/>
    <w:rsid w:val="00213267"/>
    <w:rsid w:val="002939F8"/>
    <w:rsid w:val="002F084E"/>
    <w:rsid w:val="003009DC"/>
    <w:rsid w:val="0032313F"/>
    <w:rsid w:val="003A5D4E"/>
    <w:rsid w:val="004208F0"/>
    <w:rsid w:val="00422399"/>
    <w:rsid w:val="00475383"/>
    <w:rsid w:val="00496AC5"/>
    <w:rsid w:val="004A5143"/>
    <w:rsid w:val="004A7D96"/>
    <w:rsid w:val="00530F80"/>
    <w:rsid w:val="005341B2"/>
    <w:rsid w:val="00586F41"/>
    <w:rsid w:val="005A4736"/>
    <w:rsid w:val="005E5744"/>
    <w:rsid w:val="0060653B"/>
    <w:rsid w:val="0060794D"/>
    <w:rsid w:val="0061042F"/>
    <w:rsid w:val="0062144E"/>
    <w:rsid w:val="00627364"/>
    <w:rsid w:val="00632812"/>
    <w:rsid w:val="0065616A"/>
    <w:rsid w:val="006814B3"/>
    <w:rsid w:val="00684A67"/>
    <w:rsid w:val="006A05EC"/>
    <w:rsid w:val="006F6175"/>
    <w:rsid w:val="007147C9"/>
    <w:rsid w:val="007665E0"/>
    <w:rsid w:val="00791307"/>
    <w:rsid w:val="007F5E88"/>
    <w:rsid w:val="007F7D51"/>
    <w:rsid w:val="008302FD"/>
    <w:rsid w:val="008367E0"/>
    <w:rsid w:val="00863B53"/>
    <w:rsid w:val="00877DA4"/>
    <w:rsid w:val="008951CE"/>
    <w:rsid w:val="008A6BB1"/>
    <w:rsid w:val="008C33E3"/>
    <w:rsid w:val="008F71C7"/>
    <w:rsid w:val="008F7669"/>
    <w:rsid w:val="009178BC"/>
    <w:rsid w:val="00921ED7"/>
    <w:rsid w:val="00926606"/>
    <w:rsid w:val="0092739B"/>
    <w:rsid w:val="00985AED"/>
    <w:rsid w:val="009E5DF9"/>
    <w:rsid w:val="009F61EF"/>
    <w:rsid w:val="00A11ED6"/>
    <w:rsid w:val="00A20945"/>
    <w:rsid w:val="00A8577D"/>
    <w:rsid w:val="00AA1C66"/>
    <w:rsid w:val="00AB1A05"/>
    <w:rsid w:val="00AC4341"/>
    <w:rsid w:val="00AC720A"/>
    <w:rsid w:val="00B10162"/>
    <w:rsid w:val="00B16ED0"/>
    <w:rsid w:val="00B65DE1"/>
    <w:rsid w:val="00B808E0"/>
    <w:rsid w:val="00C01C59"/>
    <w:rsid w:val="00C35D17"/>
    <w:rsid w:val="00C46725"/>
    <w:rsid w:val="00C5035E"/>
    <w:rsid w:val="00C72231"/>
    <w:rsid w:val="00C7461E"/>
    <w:rsid w:val="00C84A01"/>
    <w:rsid w:val="00C90568"/>
    <w:rsid w:val="00C9496C"/>
    <w:rsid w:val="00CA2EAC"/>
    <w:rsid w:val="00CC2D7A"/>
    <w:rsid w:val="00CD2A36"/>
    <w:rsid w:val="00CE68C6"/>
    <w:rsid w:val="00CE794C"/>
    <w:rsid w:val="00CF0FA0"/>
    <w:rsid w:val="00CF62EA"/>
    <w:rsid w:val="00D10582"/>
    <w:rsid w:val="00D40B0C"/>
    <w:rsid w:val="00D56596"/>
    <w:rsid w:val="00DB19C5"/>
    <w:rsid w:val="00DD2243"/>
    <w:rsid w:val="00DD6C7A"/>
    <w:rsid w:val="00E03D56"/>
    <w:rsid w:val="00E6108D"/>
    <w:rsid w:val="00E63A55"/>
    <w:rsid w:val="00E91F40"/>
    <w:rsid w:val="00EB4909"/>
    <w:rsid w:val="00EE2B3B"/>
    <w:rsid w:val="00F247D2"/>
    <w:rsid w:val="00F312A9"/>
    <w:rsid w:val="00F5019D"/>
    <w:rsid w:val="00F54155"/>
    <w:rsid w:val="00FA5831"/>
    <w:rsid w:val="00FB37ED"/>
    <w:rsid w:val="00FC44C7"/>
    <w:rsid w:val="6C656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9E92DAF"/>
  <w15:docId w15:val="{A2C2FDA5-4584-4656-8D2C-C8A5EF939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pageBreakBefore/>
      <w:pBdr>
        <w:bottom w:val="single" w:sz="8" w:space="1" w:color="auto"/>
      </w:pBdr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41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341B2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  <w:ind w:left="29" w:right="144"/>
    </w:pPr>
    <w:rPr>
      <w:color w:val="0F6FC6" w:themeColor="accent1"/>
    </w:rPr>
  </w:style>
  <w:style w:type="character" w:customStyle="1" w:styleId="FooterChar">
    <w:name w:val="Footer Char"/>
    <w:basedOn w:val="DefaultParagraphFont"/>
    <w:link w:val="Footer"/>
    <w:uiPriority w:val="99"/>
    <w:rPr>
      <w:color w:val="0F6FC6" w:themeColor="accent1"/>
    </w:rPr>
  </w:style>
  <w:style w:type="paragraph" w:styleId="Subtitle">
    <w:name w:val="Subtitle"/>
    <w:basedOn w:val="Normal"/>
    <w:next w:val="Normal"/>
    <w:link w:val="SubtitleChar"/>
    <w:uiPriority w:val="3"/>
    <w:unhideWhenUsed/>
    <w:qFormat/>
    <w:pPr>
      <w:numPr>
        <w:ilvl w:val="1"/>
      </w:numPr>
      <w:spacing w:before="40" w:after="160" w:line="288" w:lineRule="auto"/>
      <w:ind w:left="72"/>
    </w:pPr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character" w:customStyle="1" w:styleId="SubtitleChar">
    <w:name w:val="Subtitle Char"/>
    <w:basedOn w:val="DefaultParagraphFont"/>
    <w:link w:val="Subtitle"/>
    <w:uiPriority w:val="3"/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Graphic">
    <w:name w:val="Graphic"/>
    <w:basedOn w:val="Normal"/>
    <w:uiPriority w:val="99"/>
    <w:pPr>
      <w:spacing w:after="80" w:line="240" w:lineRule="auto"/>
      <w:jc w:val="center"/>
    </w:pPr>
  </w:style>
  <w:style w:type="paragraph" w:styleId="Header">
    <w:name w:val="header"/>
    <w:basedOn w:val="Normal"/>
    <w:link w:val="HeaderChar"/>
    <w:uiPriority w:val="99"/>
    <w:qFormat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04040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customStyle="1" w:styleId="InfoHeading">
    <w:name w:val="Info Heading"/>
    <w:basedOn w:val="Normal"/>
    <w:uiPriority w:val="2"/>
    <w:qFormat/>
    <w:pPr>
      <w:spacing w:after="60" w:line="240" w:lineRule="auto"/>
      <w:ind w:left="29" w:right="29"/>
      <w:jc w:val="right"/>
    </w:pPr>
    <w:rPr>
      <w:b/>
      <w:bCs/>
      <w:color w:val="0F6FC6" w:themeColor="accent1"/>
      <w:sz w:val="36"/>
    </w:rPr>
  </w:style>
  <w:style w:type="paragraph" w:customStyle="1" w:styleId="Page">
    <w:name w:val="Page"/>
    <w:basedOn w:val="Normal"/>
    <w:next w:val="Normal"/>
    <w:uiPriority w:val="99"/>
    <w:unhideWhenUsed/>
    <w:qFormat/>
    <w:pPr>
      <w:spacing w:after="40" w:line="240" w:lineRule="auto"/>
    </w:pPr>
    <w:rPr>
      <w:noProof/>
      <w:color w:val="000000" w:themeColor="text1"/>
      <w:sz w:val="36"/>
    </w:rPr>
  </w:style>
  <w:style w:type="paragraph" w:styleId="Title">
    <w:name w:val="Title"/>
    <w:basedOn w:val="Normal"/>
    <w:next w:val="Normal"/>
    <w:link w:val="TitleChar"/>
    <w:uiPriority w:val="2"/>
    <w:qFormat/>
    <w:pPr>
      <w:spacing w:after="40" w:line="240" w:lineRule="auto"/>
    </w:pPr>
    <w:rPr>
      <w:rFonts w:asciiTheme="majorHAnsi" w:eastAsiaTheme="majorEastAsia" w:hAnsiTheme="majorHAnsi" w:cstheme="majorBidi"/>
      <w:b/>
      <w:bCs/>
      <w:color w:val="0F6FC6" w:themeColor="accent1"/>
      <w:sz w:val="200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b/>
      <w:bCs/>
      <w:color w:val="0F6FC6" w:themeColor="accent1"/>
      <w:sz w:val="20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10"/>
    <w:qFormat/>
    <w:rPr>
      <w:b/>
      <w:bCs/>
    </w:rPr>
  </w:style>
  <w:style w:type="paragraph" w:customStyle="1" w:styleId="Abstract">
    <w:name w:val="Abstract"/>
    <w:basedOn w:val="Normal"/>
    <w:uiPriority w:val="3"/>
    <w:qFormat/>
    <w:pPr>
      <w:spacing w:before="360" w:after="480" w:line="360" w:lineRule="auto"/>
    </w:pPr>
    <w:rPr>
      <w:i/>
      <w:iCs/>
      <w:color w:val="0F6FC6" w:themeColor="accent1"/>
      <w:kern w:val="20"/>
      <w:sz w:val="28"/>
    </w:rPr>
  </w:style>
  <w:style w:type="paragraph" w:styleId="NoSpacing">
    <w:name w:val="No Spacing"/>
    <w:link w:val="NoSpacingChar"/>
    <w:uiPriority w:val="1"/>
    <w:unhideWhenUsed/>
    <w:qFormat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character" w:styleId="Hyperlink">
    <w:name w:val="Hyperlink"/>
    <w:basedOn w:val="DefaultParagraphFont"/>
    <w:uiPriority w:val="99"/>
    <w:unhideWhenUsed/>
    <w:rPr>
      <w:color w:val="F49100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paragraph" w:styleId="TOCHeading">
    <w:name w:val="TOC Heading"/>
    <w:basedOn w:val="Heading1"/>
    <w:next w:val="Normal"/>
    <w:uiPriority w:val="39"/>
    <w:unhideWhenUsed/>
    <w:qFormat/>
    <w:pPr>
      <w:pBdr>
        <w:bottom w:val="none" w:sz="0" w:space="0" w:color="auto"/>
      </w:pBdr>
      <w:spacing w:before="0" w:after="360"/>
      <w:outlineLvl w:val="9"/>
    </w:pPr>
    <w:rPr>
      <w:color w:val="0F6FC6" w:themeColor="accent1"/>
      <w:kern w:val="20"/>
      <w:sz w:val="44"/>
    </w:rPr>
  </w:style>
  <w:style w:type="paragraph" w:styleId="Quote">
    <w:name w:val="Quote"/>
    <w:basedOn w:val="Normal"/>
    <w:next w:val="Normal"/>
    <w:link w:val="QuoteChar"/>
    <w:uiPriority w:val="1"/>
    <w:unhideWhenUsed/>
    <w:qFormat/>
    <w:pPr>
      <w:spacing w:before="240" w:after="240" w:line="288" w:lineRule="auto"/>
    </w:pPr>
    <w:rPr>
      <w:i/>
      <w:iCs/>
      <w:color w:val="0F6FC6" w:themeColor="accent1"/>
      <w:kern w:val="20"/>
      <w:sz w:val="24"/>
    </w:rPr>
  </w:style>
  <w:style w:type="character" w:customStyle="1" w:styleId="QuoteChar">
    <w:name w:val="Quote Char"/>
    <w:basedOn w:val="DefaultParagraphFont"/>
    <w:link w:val="Quote"/>
    <w:uiPriority w:val="1"/>
    <w:rPr>
      <w:i/>
      <w:iCs/>
      <w:color w:val="0F6FC6" w:themeColor="accent1"/>
      <w:kern w:val="20"/>
      <w:sz w:val="24"/>
    </w:rPr>
  </w:style>
  <w:style w:type="paragraph" w:styleId="Signature">
    <w:name w:val="Signature"/>
    <w:basedOn w:val="Normal"/>
    <w:link w:val="SignatureChar"/>
    <w:uiPriority w:val="9"/>
    <w:unhideWhenUsed/>
    <w:qFormat/>
    <w:pPr>
      <w:spacing w:before="720" w:after="0" w:line="312" w:lineRule="auto"/>
      <w:contextualSpacing/>
    </w:pPr>
    <w:rPr>
      <w:color w:val="595959" w:themeColor="text1" w:themeTint="A6"/>
      <w:kern w:val="20"/>
    </w:rPr>
  </w:style>
  <w:style w:type="character" w:customStyle="1" w:styleId="SignatureChar">
    <w:name w:val="Signature Char"/>
    <w:basedOn w:val="DefaultParagraphFont"/>
    <w:link w:val="Signature"/>
    <w:uiPriority w:val="9"/>
    <w:rPr>
      <w:color w:val="595959" w:themeColor="text1" w:themeTint="A6"/>
      <w:kern w:val="20"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40" w:after="40" w:line="288" w:lineRule="auto"/>
    </w:pPr>
    <w:rPr>
      <w:color w:val="595959" w:themeColor="text1" w:themeTint="A6"/>
      <w:kern w:val="20"/>
    </w:rPr>
  </w:style>
  <w:style w:type="paragraph" w:styleId="ListNumber">
    <w:name w:val="List Number"/>
    <w:basedOn w:val="Normal"/>
    <w:uiPriority w:val="1"/>
    <w:unhideWhenUsed/>
    <w:qFormat/>
    <w:pPr>
      <w:numPr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Number2">
    <w:name w:val="List Number 2"/>
    <w:basedOn w:val="Normal"/>
    <w:uiPriority w:val="1"/>
    <w:unhideWhenUsed/>
    <w:qFormat/>
    <w:pPr>
      <w:spacing w:before="40" w:after="160" w:line="288" w:lineRule="auto"/>
      <w:ind w:left="936" w:hanging="576"/>
      <w:contextualSpacing/>
    </w:pPr>
    <w:rPr>
      <w:color w:val="595959" w:themeColor="text1" w:themeTint="A6"/>
      <w:kern w:val="20"/>
    </w:rPr>
  </w:style>
  <w:style w:type="paragraph" w:styleId="ListNumber3">
    <w:name w:val="List Number 3"/>
    <w:basedOn w:val="Normal"/>
    <w:uiPriority w:val="18"/>
    <w:unhideWhenUsed/>
    <w:pPr>
      <w:spacing w:before="40" w:after="160" w:line="288" w:lineRule="auto"/>
      <w:ind w:left="720" w:hanging="360"/>
      <w:contextualSpacing/>
    </w:pPr>
    <w:rPr>
      <w:color w:val="595959" w:themeColor="text1" w:themeTint="A6"/>
      <w:kern w:val="20"/>
    </w:rPr>
  </w:style>
  <w:style w:type="paragraph" w:styleId="ListNumber4">
    <w:name w:val="List Number 4"/>
    <w:basedOn w:val="Normal"/>
    <w:uiPriority w:val="18"/>
    <w:unhideWhenUsed/>
    <w:pPr>
      <w:spacing w:before="40" w:after="160" w:line="288" w:lineRule="auto"/>
      <w:ind w:left="1080" w:hanging="360"/>
      <w:contextualSpacing/>
    </w:pPr>
    <w:rPr>
      <w:color w:val="595959" w:themeColor="text1" w:themeTint="A6"/>
      <w:kern w:val="20"/>
    </w:rPr>
  </w:style>
  <w:style w:type="paragraph" w:styleId="ListNumber5">
    <w:name w:val="List Number 5"/>
    <w:basedOn w:val="Normal"/>
    <w:uiPriority w:val="18"/>
    <w:unhideWhenUsed/>
    <w:pPr>
      <w:spacing w:before="40" w:after="160" w:line="288" w:lineRule="auto"/>
      <w:ind w:left="1800" w:hanging="360"/>
      <w:contextualSpacing/>
    </w:pPr>
    <w:rPr>
      <w:color w:val="595959" w:themeColor="text1" w:themeTint="A6"/>
      <w:kern w:val="20"/>
    </w:rPr>
  </w:style>
  <w:style w:type="table" w:customStyle="1" w:styleId="FinancialTable">
    <w:name w:val="Financial Table"/>
    <w:basedOn w:val="TableNormal"/>
    <w:uiPriority w:val="99"/>
    <w:pPr>
      <w:spacing w:before="60" w:after="60" w:line="240" w:lineRule="auto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72" w:type="dxa"/>
      </w:tblCellMar>
    </w:tblPr>
    <w:tblStylePr w:type="firstRow">
      <w:pPr>
        <w:wordWrap/>
        <w:spacing w:beforeLines="0" w:before="40" w:beforeAutospacing="0" w:afterLines="0" w:after="40" w:afterAutospacing="0"/>
        <w:jc w:val="left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rPr>
        <w:b/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TableTextDecimal">
    <w:name w:val="Table Text Decimal"/>
    <w:basedOn w:val="Normal"/>
    <w:uiPriority w:val="1"/>
    <w:qFormat/>
    <w:pPr>
      <w:tabs>
        <w:tab w:val="decimal" w:pos="869"/>
      </w:tabs>
      <w:spacing w:before="60" w:after="60" w:line="240" w:lineRule="auto"/>
    </w:pPr>
  </w:style>
  <w:style w:type="paragraph" w:customStyle="1" w:styleId="TableText">
    <w:name w:val="Table Text"/>
    <w:basedOn w:val="Normal"/>
    <w:uiPriority w:val="1"/>
    <w:qFormat/>
    <w:pPr>
      <w:spacing w:before="60" w:after="60" w:line="240" w:lineRule="auto"/>
    </w:pPr>
  </w:style>
  <w:style w:type="paragraph" w:customStyle="1" w:styleId="Organization">
    <w:name w:val="Organization"/>
    <w:basedOn w:val="Normal"/>
    <w:uiPriority w:val="2"/>
    <w:qFormat/>
    <w:pPr>
      <w:spacing w:after="60" w:line="240" w:lineRule="auto"/>
      <w:ind w:left="29" w:right="29"/>
    </w:pPr>
    <w:rPr>
      <w:b/>
      <w:bCs/>
      <w:color w:val="0F6FC6" w:themeColor="accent1"/>
      <w:sz w:val="36"/>
    </w:rPr>
  </w:style>
  <w:style w:type="paragraph" w:styleId="TOC2">
    <w:name w:val="toc 2"/>
    <w:basedOn w:val="Normal"/>
    <w:next w:val="Normal"/>
    <w:autoRedefine/>
    <w:uiPriority w:val="39"/>
    <w:unhideWhenUsed/>
    <w:rsid w:val="007665E0"/>
    <w:pPr>
      <w:spacing w:after="100" w:line="259" w:lineRule="auto"/>
      <w:ind w:left="220"/>
    </w:pPr>
    <w:rPr>
      <w:rFonts w:eastAsiaTheme="minorEastAsia" w:cs="Times New Roman"/>
      <w:color w:val="auto"/>
      <w:sz w:val="22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665E0"/>
    <w:pPr>
      <w:spacing w:after="100" w:line="259" w:lineRule="auto"/>
      <w:ind w:left="440"/>
    </w:pPr>
    <w:rPr>
      <w:rFonts w:eastAsiaTheme="minorEastAsia" w:cs="Times New Roman"/>
      <w:color w:val="auto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semiHidden/>
    <w:qFormat/>
    <w:rsid w:val="00EB490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C9056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6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0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43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43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07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3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50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5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8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67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3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34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18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3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60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14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92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2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3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9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69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03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9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1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2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39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8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3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7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28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70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1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14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25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0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1.jpe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tzn.herokuapp.com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RedAndBlack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Iskoola Pota">
    <w:altName w:val="Nirmala UI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60E6EB78"/>
    <w:lvl w:ilvl="0">
      <w:start w:val="1"/>
      <w:numFmt w:val="bullet"/>
      <w:pStyle w:val="ListBullet"/>
      <w:lvlText w:val="•"/>
      <w:lvlJc w:val="left"/>
      <w:pPr>
        <w:ind w:left="576" w:hanging="288"/>
      </w:pPr>
      <w:rPr>
        <w:rFonts w:ascii="Cambria" w:hAnsi="Cambria" w:hint="default"/>
        <w:color w:val="5B9BD5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0E5"/>
    <w:rsid w:val="00811485"/>
    <w:rsid w:val="00994DE2"/>
    <w:rsid w:val="00996BAB"/>
    <w:rsid w:val="00A46348"/>
    <w:rsid w:val="00B22242"/>
    <w:rsid w:val="00BE10E5"/>
    <w:rsid w:val="00D347BC"/>
    <w:rsid w:val="00F87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100FF1CF80A4E50A17029DE626B5E3E">
    <w:name w:val="D100FF1CF80A4E50A17029DE626B5E3E"/>
  </w:style>
  <w:style w:type="paragraph" w:customStyle="1" w:styleId="9A2EC76715E94B6F8B185EED69846EA0">
    <w:name w:val="9A2EC76715E94B6F8B185EED69846EA0"/>
  </w:style>
  <w:style w:type="paragraph" w:customStyle="1" w:styleId="02CF90D3AC9C44F4877AE285109D0B59">
    <w:name w:val="02CF90D3AC9C44F4877AE285109D0B59"/>
  </w:style>
  <w:style w:type="paragraph" w:customStyle="1" w:styleId="804EE346633342689E2C6933BE0D21E8">
    <w:name w:val="804EE346633342689E2C6933BE0D21E8"/>
  </w:style>
  <w:style w:type="paragraph" w:customStyle="1" w:styleId="2A883C5F7FD44D4D98D592C57623A5C7">
    <w:name w:val="2A883C5F7FD44D4D98D592C57623A5C7"/>
  </w:style>
  <w:style w:type="paragraph" w:customStyle="1" w:styleId="FB8D791BCC0E42C589AB44EFD469A48B">
    <w:name w:val="FB8D791BCC0E42C589AB44EFD469A48B"/>
  </w:style>
  <w:style w:type="paragraph" w:customStyle="1" w:styleId="6B17EC6546D040E987B836FE3DD4DEFE">
    <w:name w:val="6B17EC6546D040E987B836FE3DD4DEFE"/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40" w:after="40" w:line="288" w:lineRule="auto"/>
    </w:pPr>
    <w:rPr>
      <w:color w:val="595959" w:themeColor="text1" w:themeTint="A6"/>
      <w:kern w:val="20"/>
      <w:sz w:val="20"/>
    </w:rPr>
  </w:style>
  <w:style w:type="paragraph" w:customStyle="1" w:styleId="1C5169C2B90646CBA52E315BF0A65AE4">
    <w:name w:val="1C5169C2B90646CBA52E315BF0A65AE4"/>
  </w:style>
  <w:style w:type="paragraph" w:customStyle="1" w:styleId="55FEBB092875466F9E324297FDE958A9">
    <w:name w:val="55FEBB092875466F9E324297FDE958A9"/>
  </w:style>
  <w:style w:type="paragraph" w:customStyle="1" w:styleId="5333B34E439F4AF9B096C6DBCAC0E440">
    <w:name w:val="5333B34E439F4AF9B096C6DBCAC0E440"/>
  </w:style>
  <w:style w:type="paragraph" w:customStyle="1" w:styleId="CA398DD1418A42E09D8014CF915A7D24">
    <w:name w:val="CA398DD1418A42E09D8014CF915A7D24"/>
  </w:style>
  <w:style w:type="paragraph" w:customStyle="1" w:styleId="34E47689AA6E4AD2AC6E1ED5299852E7">
    <w:name w:val="34E47689AA6E4AD2AC6E1ED5299852E7"/>
  </w:style>
  <w:style w:type="paragraph" w:customStyle="1" w:styleId="A3155D5A860840FD93E1E0EE03D99220">
    <w:name w:val="A3155D5A860840FD93E1E0EE03D99220"/>
  </w:style>
  <w:style w:type="paragraph" w:customStyle="1" w:styleId="BECB37440F05466397378C750803F6EB">
    <w:name w:val="BECB37440F05466397378C750803F6EB"/>
  </w:style>
  <w:style w:type="paragraph" w:customStyle="1" w:styleId="B2D3878780D54578808AF13B0EDC2AED">
    <w:name w:val="B2D3878780D54578808AF13B0EDC2AED"/>
  </w:style>
  <w:style w:type="character" w:styleId="Strong">
    <w:name w:val="Strong"/>
    <w:basedOn w:val="DefaultParagraphFont"/>
    <w:uiPriority w:val="10"/>
    <w:qFormat/>
    <w:rsid w:val="00BE10E5"/>
    <w:rPr>
      <w:b/>
      <w:bCs/>
    </w:rPr>
  </w:style>
  <w:style w:type="paragraph" w:customStyle="1" w:styleId="8951D7ECF5394867B994E71EDE0AD111">
    <w:name w:val="8951D7ECF5394867B994E71EDE0AD111"/>
  </w:style>
  <w:style w:type="paragraph" w:customStyle="1" w:styleId="A671151EA015463C9D59D1B90E713A23">
    <w:name w:val="A671151EA015463C9D59D1B90E713A23"/>
  </w:style>
  <w:style w:type="paragraph" w:customStyle="1" w:styleId="688E9517292048969B006C8F6B2F8945">
    <w:name w:val="688E9517292048969B006C8F6B2F8945"/>
  </w:style>
  <w:style w:type="paragraph" w:customStyle="1" w:styleId="AF01C951FAD64D1787C17929F9C0E1AE">
    <w:name w:val="AF01C951FAD64D1787C17929F9C0E1AE"/>
  </w:style>
  <w:style w:type="paragraph" w:customStyle="1" w:styleId="C832BBB313894E099163A6D0D053B769">
    <w:name w:val="C832BBB313894E099163A6D0D053B769"/>
  </w:style>
  <w:style w:type="paragraph" w:customStyle="1" w:styleId="6E839CDD25584579BDCD34056EA21FE8">
    <w:name w:val="6E839CDD25584579BDCD34056EA21FE8"/>
  </w:style>
  <w:style w:type="paragraph" w:customStyle="1" w:styleId="D6E604EB599146DCB23A1003E0376F0E">
    <w:name w:val="D6E604EB599146DCB23A1003E0376F0E"/>
  </w:style>
  <w:style w:type="paragraph" w:customStyle="1" w:styleId="F53674F36E9A4F4D833E06EA3894062F">
    <w:name w:val="F53674F36E9A4F4D833E06EA3894062F"/>
  </w:style>
  <w:style w:type="paragraph" w:customStyle="1" w:styleId="87AF83B485B94BE19163DAA954B4571F">
    <w:name w:val="87AF83B485B94BE19163DAA954B4571F"/>
  </w:style>
  <w:style w:type="paragraph" w:customStyle="1" w:styleId="F8E3CFFB84774910AEE2D2002B1A8EA7">
    <w:name w:val="F8E3CFFB84774910AEE2D2002B1A8EA7"/>
  </w:style>
  <w:style w:type="paragraph" w:customStyle="1" w:styleId="4F6A849CD5D046FFB70F460C610D13A0">
    <w:name w:val="4F6A849CD5D046FFB70F460C610D13A0"/>
  </w:style>
  <w:style w:type="paragraph" w:customStyle="1" w:styleId="A43A70808986409781D1F33C83CDF3DF">
    <w:name w:val="A43A70808986409781D1F33C83CDF3DF"/>
    <w:rsid w:val="00BE10E5"/>
  </w:style>
  <w:style w:type="paragraph" w:customStyle="1" w:styleId="DA306A1D5499438DB619464676D8681E">
    <w:name w:val="DA306A1D5499438DB619464676D8681E"/>
    <w:rsid w:val="00BE10E5"/>
  </w:style>
  <w:style w:type="paragraph" w:customStyle="1" w:styleId="41109A779865440D93EF9B45C583CE6B">
    <w:name w:val="41109A779865440D93EF9B45C583CE6B"/>
    <w:rsid w:val="00BE10E5"/>
  </w:style>
  <w:style w:type="paragraph" w:customStyle="1" w:styleId="75263D3200FE4E57897117FEFDDE0F48">
    <w:name w:val="75263D3200FE4E57897117FEFDDE0F48"/>
    <w:rsid w:val="00BE10E5"/>
  </w:style>
  <w:style w:type="paragraph" w:customStyle="1" w:styleId="37AFB468678A40AEB98828E22E87219B">
    <w:name w:val="37AFB468678A40AEB98828E22E87219B"/>
    <w:rsid w:val="00BE10E5"/>
  </w:style>
  <w:style w:type="paragraph" w:customStyle="1" w:styleId="99359C50553442D8852089135084042A">
    <w:name w:val="99359C50553442D8852089135084042A"/>
    <w:rsid w:val="00BE10E5"/>
  </w:style>
  <w:style w:type="paragraph" w:customStyle="1" w:styleId="3459A07D73AF42F89132292EB695D136">
    <w:name w:val="3459A07D73AF42F89132292EB695D136"/>
    <w:rsid w:val="00BE10E5"/>
  </w:style>
  <w:style w:type="paragraph" w:customStyle="1" w:styleId="4273078F10324B5D82AC1648DC871DFB">
    <w:name w:val="4273078F10324B5D82AC1648DC871DFB"/>
    <w:rsid w:val="00BE10E5"/>
  </w:style>
  <w:style w:type="paragraph" w:customStyle="1" w:styleId="B2FE4CA48F534F7C8906A65D4F862EF0">
    <w:name w:val="B2FE4CA48F534F7C8906A65D4F862EF0"/>
    <w:rsid w:val="00BE10E5"/>
  </w:style>
  <w:style w:type="paragraph" w:customStyle="1" w:styleId="2AC915A2B95F4D31AAA1EF68F4CAA556">
    <w:name w:val="2AC915A2B95F4D31AAA1EF68F4CAA556"/>
    <w:rsid w:val="00BE10E5"/>
  </w:style>
  <w:style w:type="paragraph" w:customStyle="1" w:styleId="D23F8199A57043B6996F4EC994DEA682">
    <w:name w:val="D23F8199A57043B6996F4EC994DEA682"/>
    <w:rsid w:val="00BE10E5"/>
  </w:style>
  <w:style w:type="paragraph" w:customStyle="1" w:styleId="F06074D732EB4DA7AB3CA34559D4D649">
    <w:name w:val="F06074D732EB4DA7AB3CA34559D4D649"/>
    <w:rsid w:val="00BE10E5"/>
  </w:style>
  <w:style w:type="paragraph" w:customStyle="1" w:styleId="E8AA24D102294608B36A6BC6CB6DC91E">
    <w:name w:val="E8AA24D102294608B36A6BC6CB6DC91E"/>
    <w:rsid w:val="00BE10E5"/>
  </w:style>
  <w:style w:type="paragraph" w:customStyle="1" w:styleId="803781E15F7D4E61B07FCF61A66407F9">
    <w:name w:val="803781E15F7D4E61B07FCF61A66407F9"/>
    <w:rsid w:val="00F87F0C"/>
  </w:style>
  <w:style w:type="paragraph" w:customStyle="1" w:styleId="812FB1B0FEAA4EDAADC8963029219B8D">
    <w:name w:val="812FB1B0FEAA4EDAADC8963029219B8D"/>
    <w:rsid w:val="00F87F0C"/>
  </w:style>
  <w:style w:type="paragraph" w:customStyle="1" w:styleId="FD0B2AC1DAC44C18BAB6B22F47E73A70">
    <w:name w:val="FD0B2AC1DAC44C18BAB6B22F47E73A70"/>
    <w:rsid w:val="00F87F0C"/>
  </w:style>
  <w:style w:type="paragraph" w:customStyle="1" w:styleId="B791E93240F14102A919C6B2CD971246">
    <w:name w:val="B791E93240F14102A919C6B2CD971246"/>
    <w:rsid w:val="00F87F0C"/>
  </w:style>
  <w:style w:type="paragraph" w:customStyle="1" w:styleId="D84F1F54E6B74DC8971E9194690D9E81">
    <w:name w:val="D84F1F54E6B74DC8971E9194690D9E81"/>
    <w:rsid w:val="00F87F0C"/>
  </w:style>
  <w:style w:type="paragraph" w:customStyle="1" w:styleId="E117A9123208433BA224225A17FC29E7">
    <w:name w:val="E117A9123208433BA224225A17FC29E7"/>
    <w:rsid w:val="00F87F0C"/>
  </w:style>
  <w:style w:type="paragraph" w:customStyle="1" w:styleId="EDEAAA5E69C84F3DA04C3A8A5AD1AD07">
    <w:name w:val="EDEAAA5E69C84F3DA04C3A8A5AD1AD07"/>
    <w:rsid w:val="00994DE2"/>
  </w:style>
  <w:style w:type="paragraph" w:customStyle="1" w:styleId="1C7AA08119314F7998FB14F393733B7F">
    <w:name w:val="1C7AA08119314F7998FB14F393733B7F"/>
    <w:rsid w:val="00994DE2"/>
  </w:style>
  <w:style w:type="paragraph" w:customStyle="1" w:styleId="F5478E814C0944B0ADE4CDF4FA8E4456">
    <w:name w:val="F5478E814C0944B0ADE4CDF4FA8E4456"/>
    <w:rsid w:val="00994DE2"/>
  </w:style>
  <w:style w:type="character" w:styleId="PlaceholderText">
    <w:name w:val="Placeholder Text"/>
    <w:basedOn w:val="DefaultParagraphFont"/>
    <w:uiPriority w:val="99"/>
    <w:semiHidden/>
    <w:rsid w:val="00994DE2"/>
    <w:rPr>
      <w:color w:val="808080"/>
    </w:rPr>
  </w:style>
  <w:style w:type="paragraph" w:customStyle="1" w:styleId="2531E6D0196A4D78B5F2FD42AF0D4C9A">
    <w:name w:val="2531E6D0196A4D78B5F2FD42AF0D4C9A"/>
    <w:rsid w:val="00994DE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</PublishDate>
  <Abstract>ava Web Application.</Abstract>
  <CompanyAddress/>
  <CompanyPhone/>
  <CompanyFax/>
  <CompanyEmail/>
</CoverPageProperties>
</file>

<file path=customXml/item2.xml><?xml version="1.0"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1902C9-CC89-4FDC-8834-42E874C269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BCE2D8-90D8-4A69-8DA8-943C26151B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RedAndBlackReport.dotx</Template>
  <TotalTime>306</TotalTime>
  <Pages>61</Pages>
  <Words>3030</Words>
  <Characters>17277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TILZ</vt:lpstr>
    </vt:vector>
  </TitlesOfParts>
  <Company>VIDURA DULANJAN</Company>
  <LinksUpToDate>false</LinksUpToDate>
  <CharactersWithSpaces>20267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TILZ</dc:title>
  <dc:creator>Vidura Fenndo</dc:creator>
  <cp:keywords/>
  <cp:lastModifiedBy>cat</cp:lastModifiedBy>
  <cp:revision>47</cp:revision>
  <dcterms:created xsi:type="dcterms:W3CDTF">2019-05-07T16:27:00Z</dcterms:created>
  <dcterms:modified xsi:type="dcterms:W3CDTF">2019-05-23T13:39:00Z</dcterms:modified>
  <cp:contentStatus>Vivex.ml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TC028350649991</vt:lpwstr>
  </property>
</Properties>
</file>